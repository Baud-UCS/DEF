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27B4D" w14:textId="1F20E99E" w:rsidR="000855A1" w:rsidRDefault="00E65F8C" w:rsidP="000855A1">
      <w:pPr>
        <w:pStyle w:val="Nzev"/>
        <w:rPr>
          <w:lang w:val="cs-CZ"/>
        </w:rPr>
      </w:pPr>
      <w:r>
        <w:rPr>
          <w:lang w:val="cs-CZ"/>
        </w:rPr>
        <w:t>DEF2 – Specifikace požadavků</w:t>
      </w:r>
    </w:p>
    <w:p w14:paraId="49F8996C" w14:textId="46C7A6FF" w:rsidR="00DC3AEB" w:rsidRDefault="00DC3AEB" w:rsidP="00DC3AEB">
      <w:pPr>
        <w:pStyle w:val="Nadpis1"/>
        <w:rPr>
          <w:lang w:val="cs-CZ"/>
        </w:rPr>
      </w:pPr>
      <w:r>
        <w:rPr>
          <w:lang w:val="cs-CZ"/>
        </w:rPr>
        <w:t>Úvod</w:t>
      </w:r>
    </w:p>
    <w:p w14:paraId="2CD01BCF" w14:textId="0F0A8F65" w:rsidR="00DC3AEB" w:rsidRDefault="00DC3AEB" w:rsidP="00DC3AEB">
      <w:pPr>
        <w:pStyle w:val="Nadpis2"/>
        <w:rPr>
          <w:lang w:val="cs-CZ"/>
        </w:rPr>
      </w:pPr>
      <w:r>
        <w:rPr>
          <w:lang w:val="cs-CZ"/>
        </w:rPr>
        <w:t>Účel systému</w:t>
      </w:r>
    </w:p>
    <w:p w14:paraId="5160D5C1" w14:textId="6872CA52" w:rsidR="00170221" w:rsidRDefault="00507906" w:rsidP="00507906">
      <w:pPr>
        <w:jc w:val="both"/>
        <w:rPr>
          <w:lang w:val="cs-CZ"/>
        </w:rPr>
      </w:pPr>
      <w:r>
        <w:rPr>
          <w:lang w:val="cs-CZ"/>
        </w:rPr>
        <w:tab/>
      </w:r>
      <w:r w:rsidR="00DC3AEB">
        <w:rPr>
          <w:lang w:val="cs-CZ"/>
        </w:rPr>
        <w:t>Po vyvinutí softwarového produktu je třeba jej nasad</w:t>
      </w:r>
      <w:r w:rsidR="00170221">
        <w:rPr>
          <w:lang w:val="cs-CZ"/>
        </w:rPr>
        <w:t>it u zákazníka. Jelikož produkt bývá často řešen</w:t>
      </w:r>
      <w:r w:rsidR="00DC3AEB">
        <w:rPr>
          <w:lang w:val="cs-CZ"/>
        </w:rPr>
        <w:t xml:space="preserve"> na míru, </w:t>
      </w:r>
      <w:r w:rsidR="00170221">
        <w:rPr>
          <w:lang w:val="cs-CZ"/>
        </w:rPr>
        <w:t>jeho</w:t>
      </w:r>
      <w:r w:rsidR="00DC3AEB">
        <w:rPr>
          <w:lang w:val="cs-CZ"/>
        </w:rPr>
        <w:t xml:space="preserve"> instalace </w:t>
      </w:r>
      <w:r w:rsidR="002403F0">
        <w:rPr>
          <w:lang w:val="cs-CZ"/>
        </w:rPr>
        <w:t xml:space="preserve">a aktualizace </w:t>
      </w:r>
      <w:r w:rsidR="00DC3AEB">
        <w:rPr>
          <w:lang w:val="cs-CZ"/>
        </w:rPr>
        <w:t xml:space="preserve">obvykle obnáší buď cestu technika za zákazníkem a manuální </w:t>
      </w:r>
      <w:r w:rsidR="005B3CBF">
        <w:rPr>
          <w:lang w:val="cs-CZ"/>
        </w:rPr>
        <w:t>instalaci</w:t>
      </w:r>
      <w:r w:rsidR="00DC3AEB">
        <w:rPr>
          <w:lang w:val="cs-CZ"/>
        </w:rPr>
        <w:t>, případně instalaci přes vzdálenou plo</w:t>
      </w:r>
      <w:r w:rsidR="0036704B">
        <w:rPr>
          <w:lang w:val="cs-CZ"/>
        </w:rPr>
        <w:t>chu nebo jiný podpůrný software, což je sice řešení jednodušší, stále ale technik musí znát zákazníkovo prostředí a umět se orientovat v jeho zařízení.</w:t>
      </w:r>
      <w:r w:rsidR="00EC3F47">
        <w:rPr>
          <w:lang w:val="cs-CZ"/>
        </w:rPr>
        <w:t xml:space="preserve"> </w:t>
      </w:r>
      <w:r w:rsidR="00170221">
        <w:rPr>
          <w:lang w:val="cs-CZ"/>
        </w:rPr>
        <w:t>Situace se pak stává ještě komplikovanější, když vzroste počet zákazníků a/nebo počet vyvíjených produktů.</w:t>
      </w:r>
    </w:p>
    <w:p w14:paraId="78912879" w14:textId="7AC73D5F" w:rsidR="00897522" w:rsidRDefault="00507906" w:rsidP="00507906">
      <w:pPr>
        <w:jc w:val="both"/>
        <w:rPr>
          <w:lang w:val="cs-CZ"/>
        </w:rPr>
      </w:pPr>
      <w:r>
        <w:rPr>
          <w:lang w:val="cs-CZ"/>
        </w:rPr>
        <w:tab/>
      </w:r>
      <w:r w:rsidR="00DC3AEB">
        <w:rPr>
          <w:lang w:val="cs-CZ"/>
        </w:rPr>
        <w:t>Účelem DEF je zjednodušit a zčásti zautomati</w:t>
      </w:r>
      <w:r w:rsidR="0034083E">
        <w:rPr>
          <w:lang w:val="cs-CZ"/>
        </w:rPr>
        <w:t xml:space="preserve">zovat proces instalace </w:t>
      </w:r>
      <w:r w:rsidR="0086068F">
        <w:rPr>
          <w:lang w:val="cs-CZ"/>
        </w:rPr>
        <w:t xml:space="preserve">jednotlivých </w:t>
      </w:r>
      <w:r w:rsidR="0034083E">
        <w:rPr>
          <w:lang w:val="cs-CZ"/>
        </w:rPr>
        <w:t>produktů prostřednictvím centralizace zákazníků, produktů a instalací. Systém umožňuje automatickou instalaci libovolných verzí produktů dle zadaných skriptů</w:t>
      </w:r>
      <w:r w:rsidR="002470AA">
        <w:rPr>
          <w:lang w:val="cs-CZ"/>
        </w:rPr>
        <w:t xml:space="preserve"> na různá prostředí, kterými typicky bývají například testování, vývoj či produkce.</w:t>
      </w:r>
      <w:r w:rsidR="00FD0A3F">
        <w:rPr>
          <w:lang w:val="cs-CZ"/>
        </w:rPr>
        <w:t xml:space="preserve"> K tomu bude dopomáhat i správa příslušných entit, jak je </w:t>
      </w:r>
      <w:r w:rsidR="00E804BA">
        <w:rPr>
          <w:lang w:val="cs-CZ"/>
        </w:rPr>
        <w:t>naznačeno</w:t>
      </w:r>
      <w:r w:rsidR="00FD0A3F">
        <w:rPr>
          <w:lang w:val="cs-CZ"/>
        </w:rPr>
        <w:t xml:space="preserve"> v sekci </w:t>
      </w:r>
      <w:r w:rsidR="00FD0A3F">
        <w:rPr>
          <w:b/>
          <w:lang w:val="cs-CZ"/>
        </w:rPr>
        <w:t>2.1</w:t>
      </w:r>
      <w:r w:rsidR="00253073">
        <w:rPr>
          <w:b/>
          <w:lang w:val="cs-CZ"/>
        </w:rPr>
        <w:t xml:space="preserve"> </w:t>
      </w:r>
      <w:r w:rsidR="00253073">
        <w:rPr>
          <w:lang w:val="cs-CZ"/>
        </w:rPr>
        <w:t xml:space="preserve">a podrobněji popsáno v sekci </w:t>
      </w:r>
      <w:r w:rsidR="00253073">
        <w:rPr>
          <w:b/>
          <w:lang w:val="cs-CZ"/>
        </w:rPr>
        <w:t>3</w:t>
      </w:r>
      <w:r w:rsidR="00FD0A3F">
        <w:rPr>
          <w:lang w:val="cs-CZ"/>
        </w:rPr>
        <w:t>.</w:t>
      </w:r>
    </w:p>
    <w:p w14:paraId="3B4E9269" w14:textId="51304785" w:rsidR="00507906" w:rsidRPr="00897522" w:rsidRDefault="00507906" w:rsidP="00507906">
      <w:pPr>
        <w:jc w:val="both"/>
        <w:rPr>
          <w:lang w:val="cs-CZ"/>
        </w:rPr>
      </w:pPr>
      <w:r>
        <w:rPr>
          <w:lang w:val="cs-CZ"/>
        </w:rPr>
        <w:tab/>
        <w:t xml:space="preserve">Výhody jsou ovšem patrné i v případě, že se softwarová společnost stará o jediný produkt. Díky možnosti nastavovat jednotlivá prostředí se výrazně zjednoduší správa více verzí jednoho produktu a jejich posouvání na </w:t>
      </w:r>
      <w:r w:rsidR="000232A0">
        <w:rPr>
          <w:lang w:val="cs-CZ"/>
        </w:rPr>
        <w:t>prostředí další. DEF tedy usnadní cestu jednotlivých verzí produktu od vývoje přes testování až po produkci.</w:t>
      </w:r>
    </w:p>
    <w:p w14:paraId="4E05D94D" w14:textId="369293C2" w:rsidR="00F01FEC" w:rsidRDefault="00F01FEC" w:rsidP="00F01FEC">
      <w:pPr>
        <w:pStyle w:val="Nadpis2"/>
        <w:rPr>
          <w:lang w:val="cs-CZ"/>
        </w:rPr>
      </w:pPr>
      <w:r>
        <w:rPr>
          <w:lang w:val="cs-CZ"/>
        </w:rPr>
        <w:t>Definice a zkratky</w:t>
      </w:r>
    </w:p>
    <w:p w14:paraId="49776864" w14:textId="12EAEC9C" w:rsidR="005B38C8" w:rsidRDefault="005B38C8" w:rsidP="005B38C8">
      <w:pPr>
        <w:pStyle w:val="Nadpis3"/>
        <w:rPr>
          <w:lang w:val="cs-CZ"/>
        </w:rPr>
      </w:pPr>
      <w:r>
        <w:rPr>
          <w:lang w:val="cs-CZ"/>
        </w:rPr>
        <w:t>DEF</w:t>
      </w:r>
    </w:p>
    <w:p w14:paraId="12639F82" w14:textId="3A27D852" w:rsidR="005B38C8" w:rsidRPr="005B38C8" w:rsidRDefault="005B38C8" w:rsidP="00570B9A">
      <w:pPr>
        <w:jc w:val="both"/>
        <w:rPr>
          <w:lang w:val="cs-CZ"/>
        </w:rPr>
      </w:pPr>
      <w:r>
        <w:rPr>
          <w:lang w:val="cs-CZ"/>
        </w:rPr>
        <w:t>Deployment Framework.</w:t>
      </w:r>
    </w:p>
    <w:p w14:paraId="50936414" w14:textId="4B5B5856" w:rsidR="00B7358D" w:rsidRDefault="00B7358D" w:rsidP="00570B9A">
      <w:pPr>
        <w:pStyle w:val="Nadpis3"/>
        <w:jc w:val="both"/>
        <w:rPr>
          <w:lang w:val="cs-CZ"/>
        </w:rPr>
      </w:pPr>
      <w:r>
        <w:rPr>
          <w:lang w:val="cs-CZ"/>
        </w:rPr>
        <w:t>UAT</w:t>
      </w:r>
    </w:p>
    <w:p w14:paraId="6B342AD0" w14:textId="67D3FBA2" w:rsidR="00B7358D" w:rsidRPr="00B7358D" w:rsidRDefault="00B7358D" w:rsidP="00570B9A">
      <w:pPr>
        <w:jc w:val="both"/>
        <w:rPr>
          <w:lang w:val="cs-CZ"/>
        </w:rPr>
      </w:pPr>
      <w:r>
        <w:rPr>
          <w:lang w:val="cs-CZ"/>
        </w:rPr>
        <w:t xml:space="preserve">User Acceptance Testing. Testování produktu </w:t>
      </w:r>
      <w:r w:rsidR="006F1375">
        <w:rPr>
          <w:lang w:val="cs-CZ"/>
        </w:rPr>
        <w:t xml:space="preserve">uživatelem, tj. </w:t>
      </w:r>
      <w:r w:rsidR="00AB677E">
        <w:rPr>
          <w:lang w:val="cs-CZ"/>
        </w:rPr>
        <w:t xml:space="preserve">obvykle </w:t>
      </w:r>
      <w:r w:rsidR="006F1375">
        <w:rPr>
          <w:lang w:val="cs-CZ"/>
        </w:rPr>
        <w:t>zákazníkem</w:t>
      </w:r>
      <w:r>
        <w:rPr>
          <w:lang w:val="cs-CZ"/>
        </w:rPr>
        <w:t>.</w:t>
      </w:r>
    </w:p>
    <w:p w14:paraId="531BFEB8" w14:textId="0D5A39CE" w:rsidR="006E2A4D" w:rsidRDefault="006E2A4D" w:rsidP="00570B9A">
      <w:pPr>
        <w:pStyle w:val="Nadpis3"/>
        <w:jc w:val="both"/>
        <w:rPr>
          <w:lang w:val="cs-CZ"/>
        </w:rPr>
      </w:pPr>
      <w:r>
        <w:rPr>
          <w:lang w:val="cs-CZ"/>
        </w:rPr>
        <w:t>Health check</w:t>
      </w:r>
    </w:p>
    <w:p w14:paraId="6804706F" w14:textId="0FF04C50" w:rsidR="006E2A4D" w:rsidRPr="006E2A4D" w:rsidRDefault="006E2A4D" w:rsidP="00570B9A">
      <w:pPr>
        <w:jc w:val="both"/>
        <w:rPr>
          <w:lang w:val="cs-CZ"/>
        </w:rPr>
      </w:pPr>
      <w:r>
        <w:rPr>
          <w:lang w:val="cs-CZ"/>
        </w:rPr>
        <w:t xml:space="preserve">Metoda zjišťování dostupnosti serveru. Typicky probíhá formou pozdrav-pozdrav, tedy klient odešle krátkou zprávu a </w:t>
      </w:r>
      <w:r w:rsidR="00C92B49">
        <w:rPr>
          <w:lang w:val="cs-CZ"/>
        </w:rPr>
        <w:t xml:space="preserve">od serveru </w:t>
      </w:r>
      <w:r>
        <w:rPr>
          <w:lang w:val="cs-CZ"/>
        </w:rPr>
        <w:t>očekává předem danou odpověď.</w:t>
      </w:r>
    </w:p>
    <w:p w14:paraId="0073DBE9" w14:textId="77777777" w:rsidR="005B38C8" w:rsidRDefault="005B38C8" w:rsidP="00570B9A">
      <w:pPr>
        <w:pStyle w:val="Nadpis3"/>
        <w:jc w:val="both"/>
        <w:rPr>
          <w:lang w:val="cs-CZ"/>
        </w:rPr>
      </w:pPr>
      <w:r>
        <w:rPr>
          <w:lang w:val="cs-CZ"/>
        </w:rPr>
        <w:t>Produkt</w:t>
      </w:r>
    </w:p>
    <w:p w14:paraId="7570A90C" w14:textId="77777777" w:rsidR="005B38C8" w:rsidRDefault="005B38C8" w:rsidP="00570B9A">
      <w:pPr>
        <w:jc w:val="both"/>
        <w:rPr>
          <w:lang w:val="cs-CZ"/>
        </w:rPr>
      </w:pPr>
      <w:r>
        <w:rPr>
          <w:lang w:val="cs-CZ"/>
        </w:rPr>
        <w:t>Softwarové řešení objednané koncovým zákazníkem.</w:t>
      </w:r>
    </w:p>
    <w:p w14:paraId="482E81F7" w14:textId="77777777" w:rsidR="005B38C8" w:rsidRDefault="005B38C8" w:rsidP="00570B9A">
      <w:pPr>
        <w:pStyle w:val="Nadpis3"/>
        <w:jc w:val="both"/>
        <w:rPr>
          <w:lang w:val="cs-CZ"/>
        </w:rPr>
      </w:pPr>
      <w:r>
        <w:rPr>
          <w:lang w:val="cs-CZ"/>
        </w:rPr>
        <w:t>Aplikace</w:t>
      </w:r>
    </w:p>
    <w:p w14:paraId="23261201" w14:textId="5DBC5603" w:rsidR="005B38C8" w:rsidRDefault="005B38C8" w:rsidP="00570B9A">
      <w:pPr>
        <w:jc w:val="both"/>
        <w:rPr>
          <w:lang w:val="cs-CZ"/>
        </w:rPr>
      </w:pPr>
      <w:r>
        <w:rPr>
          <w:lang w:val="cs-CZ"/>
        </w:rPr>
        <w:t>Určitý podsy</w:t>
      </w:r>
      <w:r w:rsidR="00403DA9">
        <w:rPr>
          <w:lang w:val="cs-CZ"/>
        </w:rPr>
        <w:t>stém, který je součástí konkrétního produktu</w:t>
      </w:r>
      <w:r w:rsidR="00D81850">
        <w:rPr>
          <w:lang w:val="cs-CZ"/>
        </w:rPr>
        <w:t>.</w:t>
      </w:r>
      <w:r w:rsidR="00D2731D">
        <w:rPr>
          <w:lang w:val="cs-CZ"/>
        </w:rPr>
        <w:t xml:space="preserve"> Jako příklad lze uvést produkt Microsoft Office a jeho aplikace Word, Excel, atd.</w:t>
      </w:r>
    </w:p>
    <w:p w14:paraId="50D0B5EF" w14:textId="77777777" w:rsidR="005B38C8" w:rsidRDefault="005B38C8" w:rsidP="00570B9A">
      <w:pPr>
        <w:pStyle w:val="Nadpis3"/>
        <w:jc w:val="both"/>
        <w:rPr>
          <w:lang w:val="cs-CZ"/>
        </w:rPr>
      </w:pPr>
      <w:r>
        <w:rPr>
          <w:lang w:val="cs-CZ"/>
        </w:rPr>
        <w:t>Prostředí</w:t>
      </w:r>
    </w:p>
    <w:p w14:paraId="4BAFE6D1" w14:textId="77777777" w:rsidR="00BB6E18" w:rsidRDefault="00B7358D" w:rsidP="00570B9A">
      <w:pPr>
        <w:jc w:val="both"/>
        <w:rPr>
          <w:lang w:val="cs-CZ"/>
        </w:rPr>
      </w:pPr>
      <w:r>
        <w:rPr>
          <w:lang w:val="cs-CZ"/>
        </w:rPr>
        <w:t>Prostředí odlišují použití produktů, jednotlivá prostředí na sebe navíc typicky chronologicky navazují. Jako příklad lze uvést</w:t>
      </w:r>
      <w:r w:rsidR="00787389">
        <w:rPr>
          <w:lang w:val="cs-CZ"/>
        </w:rPr>
        <w:t xml:space="preserve"> tři navazující</w:t>
      </w:r>
      <w:r>
        <w:rPr>
          <w:lang w:val="cs-CZ"/>
        </w:rPr>
        <w:t xml:space="preserve"> prostředí</w:t>
      </w:r>
      <w:r w:rsidR="00787389">
        <w:rPr>
          <w:lang w:val="cs-CZ"/>
        </w:rPr>
        <w:t>:</w:t>
      </w:r>
      <w:r>
        <w:rPr>
          <w:lang w:val="cs-CZ"/>
        </w:rPr>
        <w:t xml:space="preserve"> Vývoj -&gt; UAT </w:t>
      </w:r>
      <w:r w:rsidR="00797353">
        <w:rPr>
          <w:lang w:val="cs-CZ"/>
        </w:rPr>
        <w:t>-&gt; Produkce.</w:t>
      </w:r>
      <w:r w:rsidR="00F01FEC" w:rsidRPr="00F01FEC">
        <w:rPr>
          <w:lang w:val="cs-CZ"/>
        </w:rPr>
        <w:tab/>
      </w:r>
    </w:p>
    <w:p w14:paraId="02C9559D" w14:textId="77777777" w:rsidR="00BB6E18" w:rsidRDefault="00BB6E18" w:rsidP="00570B9A">
      <w:pPr>
        <w:pStyle w:val="Nadpis3"/>
        <w:jc w:val="both"/>
        <w:rPr>
          <w:lang w:val="cs-CZ"/>
        </w:rPr>
      </w:pPr>
      <w:r>
        <w:rPr>
          <w:lang w:val="cs-CZ"/>
        </w:rPr>
        <w:lastRenderedPageBreak/>
        <w:t>Instalace</w:t>
      </w:r>
    </w:p>
    <w:p w14:paraId="0604C8EF" w14:textId="30D4F27C" w:rsidR="00074B61" w:rsidRDefault="004E5913" w:rsidP="00570B9A">
      <w:pPr>
        <w:jc w:val="both"/>
        <w:rPr>
          <w:lang w:val="cs-CZ"/>
        </w:rPr>
      </w:pPr>
      <w:r>
        <w:rPr>
          <w:lang w:val="cs-CZ"/>
        </w:rPr>
        <w:t xml:space="preserve">Konkrétní nasazení </w:t>
      </w:r>
      <w:r w:rsidR="003534CE">
        <w:rPr>
          <w:lang w:val="cs-CZ"/>
        </w:rPr>
        <w:t>aplikace na prostředí.</w:t>
      </w:r>
      <w:r w:rsidR="002403F0">
        <w:rPr>
          <w:lang w:val="cs-CZ"/>
        </w:rPr>
        <w:tab/>
      </w:r>
    </w:p>
    <w:p w14:paraId="2EE8337B" w14:textId="77777777" w:rsidR="00074B61" w:rsidRDefault="00074B61" w:rsidP="00570B9A">
      <w:pPr>
        <w:pStyle w:val="Nadpis3"/>
        <w:jc w:val="both"/>
        <w:rPr>
          <w:lang w:val="cs-CZ"/>
        </w:rPr>
      </w:pPr>
      <w:r>
        <w:rPr>
          <w:lang w:val="cs-CZ"/>
        </w:rPr>
        <w:t>Balíček</w:t>
      </w:r>
    </w:p>
    <w:p w14:paraId="2A3106F9" w14:textId="77777777" w:rsidR="00A24971" w:rsidRDefault="00074B61" w:rsidP="00570B9A">
      <w:pPr>
        <w:jc w:val="both"/>
        <w:rPr>
          <w:lang w:val="cs-CZ"/>
        </w:rPr>
      </w:pPr>
      <w:r>
        <w:rPr>
          <w:lang w:val="cs-CZ"/>
        </w:rPr>
        <w:t xml:space="preserve">Archiv obsahující konkrétní verzi aplikace a volitelně skripty, které se spustí při jeho </w:t>
      </w:r>
      <w:r w:rsidR="001B429B">
        <w:rPr>
          <w:lang w:val="cs-CZ"/>
        </w:rPr>
        <w:t>instalaci</w:t>
      </w:r>
      <w:r>
        <w:rPr>
          <w:lang w:val="cs-CZ"/>
        </w:rPr>
        <w:t>.</w:t>
      </w:r>
      <w:r w:rsidR="00B7358D">
        <w:rPr>
          <w:lang w:val="cs-CZ"/>
        </w:rPr>
        <w:tab/>
      </w:r>
    </w:p>
    <w:p w14:paraId="18BF72E5" w14:textId="3044FD0A" w:rsidR="00A24971" w:rsidRDefault="00A24971" w:rsidP="00570B9A">
      <w:pPr>
        <w:pStyle w:val="Nadpis3"/>
        <w:jc w:val="both"/>
        <w:rPr>
          <w:lang w:val="cs-CZ"/>
        </w:rPr>
      </w:pPr>
      <w:r>
        <w:rPr>
          <w:lang w:val="cs-CZ"/>
        </w:rPr>
        <w:t>Server</w:t>
      </w:r>
    </w:p>
    <w:p w14:paraId="3FA8229F" w14:textId="61AC2E50" w:rsidR="00A24971" w:rsidRPr="00A24971" w:rsidRDefault="00A24971" w:rsidP="00570B9A">
      <w:pPr>
        <w:jc w:val="both"/>
        <w:rPr>
          <w:lang w:val="cs-CZ"/>
        </w:rPr>
      </w:pPr>
      <w:r>
        <w:rPr>
          <w:lang w:val="cs-CZ"/>
        </w:rPr>
        <w:t>Fyzický stroj, na nějž jsou produkty nasazovány.</w:t>
      </w:r>
    </w:p>
    <w:p w14:paraId="0DC8036F" w14:textId="77777777" w:rsidR="00A24971" w:rsidRDefault="00A24971" w:rsidP="00570B9A">
      <w:pPr>
        <w:pStyle w:val="Nadpis3"/>
        <w:jc w:val="both"/>
        <w:rPr>
          <w:lang w:val="cs-CZ"/>
        </w:rPr>
      </w:pPr>
      <w:r>
        <w:rPr>
          <w:lang w:val="cs-CZ"/>
        </w:rPr>
        <w:t>Umístění</w:t>
      </w:r>
    </w:p>
    <w:p w14:paraId="7A55F658" w14:textId="77777777" w:rsidR="00CF7364" w:rsidRDefault="00A24971" w:rsidP="00570B9A">
      <w:pPr>
        <w:jc w:val="both"/>
        <w:rPr>
          <w:lang w:val="cs-CZ"/>
        </w:rPr>
      </w:pPr>
      <w:r>
        <w:rPr>
          <w:lang w:val="cs-CZ"/>
        </w:rPr>
        <w:t>Na jednom serveru může být nainstalováno více produktů. Umístění jsou disjunktní lokace pro každý z nich.</w:t>
      </w:r>
    </w:p>
    <w:p w14:paraId="6F05468E" w14:textId="4AD74ACC" w:rsidR="00C7652B" w:rsidRDefault="00C7652B" w:rsidP="00C7652B">
      <w:pPr>
        <w:pStyle w:val="Nadpis3"/>
        <w:rPr>
          <w:lang w:val="cs-CZ"/>
        </w:rPr>
      </w:pPr>
      <w:r>
        <w:rPr>
          <w:lang w:val="cs-CZ"/>
        </w:rPr>
        <w:t>Pozice</w:t>
      </w:r>
    </w:p>
    <w:p w14:paraId="11C024B7" w14:textId="53BFB86D" w:rsidR="00104596" w:rsidRPr="00104596" w:rsidRDefault="00104596" w:rsidP="00104596">
      <w:pPr>
        <w:rPr>
          <w:lang w:val="cs-CZ"/>
        </w:rPr>
      </w:pPr>
      <w:r>
        <w:rPr>
          <w:lang w:val="cs-CZ"/>
        </w:rPr>
        <w:t>Pozice obvykle znamená postavení konkrétního člověka. Pozici lze přiřazovat role. Tímto nastavením se docílí toho, že při přidávání nového uživatele nebude nutné mu ručně nastavovat</w:t>
      </w:r>
      <w:r w:rsidR="006971E5">
        <w:rPr>
          <w:lang w:val="cs-CZ"/>
        </w:rPr>
        <w:t xml:space="preserve"> příslušná</w:t>
      </w:r>
      <w:r>
        <w:rPr>
          <w:lang w:val="cs-CZ"/>
        </w:rPr>
        <w:t xml:space="preserve"> práva, pouze se mu nastaví jeho pozice.</w:t>
      </w:r>
    </w:p>
    <w:p w14:paraId="0C1EBEBC" w14:textId="21A3AEA6" w:rsidR="00C7652B" w:rsidRDefault="00C7652B" w:rsidP="00C7652B">
      <w:pPr>
        <w:pStyle w:val="Nadpis3"/>
        <w:rPr>
          <w:lang w:val="cs-CZ"/>
        </w:rPr>
      </w:pPr>
      <w:r>
        <w:rPr>
          <w:lang w:val="cs-CZ"/>
        </w:rPr>
        <w:t>Role</w:t>
      </w:r>
    </w:p>
    <w:p w14:paraId="34C712D2" w14:textId="3A451A9E" w:rsidR="00104596" w:rsidRPr="00104596" w:rsidRDefault="00104596" w:rsidP="00104596">
      <w:pPr>
        <w:rPr>
          <w:lang w:val="cs-CZ"/>
        </w:rPr>
      </w:pPr>
      <w:r>
        <w:rPr>
          <w:lang w:val="cs-CZ"/>
        </w:rPr>
        <w:t xml:space="preserve">Rolí se rozumí seskupení určitých oprávnění. </w:t>
      </w:r>
    </w:p>
    <w:p w14:paraId="5C5AC77B" w14:textId="0E9C64B5" w:rsidR="00C7652B" w:rsidRDefault="00C7652B" w:rsidP="00C7652B">
      <w:pPr>
        <w:pStyle w:val="Nadpis3"/>
        <w:rPr>
          <w:lang w:val="cs-CZ"/>
        </w:rPr>
      </w:pPr>
      <w:r>
        <w:rPr>
          <w:lang w:val="cs-CZ"/>
        </w:rPr>
        <w:t>Uživatel</w:t>
      </w:r>
    </w:p>
    <w:p w14:paraId="7127600A" w14:textId="2A565792" w:rsidR="00C7652B" w:rsidRPr="00C7652B" w:rsidRDefault="002A3557" w:rsidP="00C7652B">
      <w:pPr>
        <w:rPr>
          <w:lang w:val="cs-CZ"/>
        </w:rPr>
      </w:pPr>
      <w:r>
        <w:rPr>
          <w:lang w:val="cs-CZ"/>
        </w:rPr>
        <w:t>Uživatel DEF</w:t>
      </w:r>
      <w:r w:rsidR="00AF119E">
        <w:rPr>
          <w:lang w:val="cs-CZ"/>
        </w:rPr>
        <w:t>.</w:t>
      </w:r>
    </w:p>
    <w:p w14:paraId="32740597" w14:textId="461CD55B" w:rsidR="00A24971" w:rsidRDefault="00A24971" w:rsidP="00CF7364">
      <w:pPr>
        <w:pStyle w:val="Nadpis1"/>
        <w:rPr>
          <w:lang w:val="cs-CZ"/>
        </w:rPr>
      </w:pPr>
      <w:r>
        <w:rPr>
          <w:lang w:val="cs-CZ"/>
        </w:rPr>
        <w:lastRenderedPageBreak/>
        <w:t>Obecný popis</w:t>
      </w:r>
    </w:p>
    <w:p w14:paraId="688CD33E" w14:textId="06FD1E4C" w:rsidR="00A24971" w:rsidRDefault="00A24971" w:rsidP="00A24971">
      <w:pPr>
        <w:pStyle w:val="Nadpis2"/>
        <w:rPr>
          <w:lang w:val="cs-CZ"/>
        </w:rPr>
      </w:pPr>
      <w:r>
        <w:rPr>
          <w:lang w:val="cs-CZ"/>
        </w:rPr>
        <w:t>Přehled funkcí</w:t>
      </w:r>
    </w:p>
    <w:p w14:paraId="78058646" w14:textId="217D5B73" w:rsidR="00A24971" w:rsidRDefault="00A24971" w:rsidP="00A24971">
      <w:pPr>
        <w:pStyle w:val="Nadpis3"/>
        <w:rPr>
          <w:lang w:val="cs-CZ"/>
        </w:rPr>
      </w:pPr>
      <w:r>
        <w:rPr>
          <w:lang w:val="cs-CZ"/>
        </w:rPr>
        <w:t xml:space="preserve">Správa </w:t>
      </w:r>
      <w:r w:rsidR="00642888">
        <w:rPr>
          <w:lang w:val="cs-CZ"/>
        </w:rPr>
        <w:t>serverů</w:t>
      </w:r>
    </w:p>
    <w:p w14:paraId="04252EB4" w14:textId="746767F3" w:rsidR="00642888" w:rsidRDefault="00642888" w:rsidP="00642888">
      <w:pPr>
        <w:pStyle w:val="Nadpis3"/>
        <w:rPr>
          <w:lang w:val="cs-CZ"/>
        </w:rPr>
      </w:pPr>
      <w:r>
        <w:rPr>
          <w:lang w:val="cs-CZ"/>
        </w:rPr>
        <w:t>Správa produktů</w:t>
      </w:r>
    </w:p>
    <w:p w14:paraId="0CD8CE1A" w14:textId="1732F3A6" w:rsidR="00642888" w:rsidRDefault="00642888" w:rsidP="00642888">
      <w:pPr>
        <w:pStyle w:val="Nadpis4"/>
        <w:rPr>
          <w:lang w:val="cs-CZ"/>
        </w:rPr>
      </w:pPr>
      <w:r>
        <w:rPr>
          <w:lang w:val="cs-CZ"/>
        </w:rPr>
        <w:t>Správa aplikací</w:t>
      </w:r>
    </w:p>
    <w:p w14:paraId="677539B0" w14:textId="5DEBD286" w:rsidR="00642888" w:rsidRDefault="00642888" w:rsidP="00642888">
      <w:pPr>
        <w:pStyle w:val="Nadpis4"/>
        <w:rPr>
          <w:lang w:val="cs-CZ"/>
        </w:rPr>
      </w:pPr>
      <w:r>
        <w:rPr>
          <w:lang w:val="cs-CZ"/>
        </w:rPr>
        <w:t>Správa prostředí</w:t>
      </w:r>
    </w:p>
    <w:p w14:paraId="4A55F02D" w14:textId="4BA7CDB8" w:rsidR="00642888" w:rsidRDefault="00642888" w:rsidP="00642888">
      <w:pPr>
        <w:pStyle w:val="Nadpis4"/>
        <w:rPr>
          <w:lang w:val="cs-CZ"/>
        </w:rPr>
      </w:pPr>
      <w:r>
        <w:rPr>
          <w:lang w:val="cs-CZ"/>
        </w:rPr>
        <w:t>Správa instalací</w:t>
      </w:r>
    </w:p>
    <w:p w14:paraId="7B000AB5" w14:textId="5ECE3916" w:rsidR="00642888" w:rsidRDefault="00642888" w:rsidP="00642888">
      <w:pPr>
        <w:pStyle w:val="Nadpis3"/>
        <w:rPr>
          <w:lang w:val="cs-CZ"/>
        </w:rPr>
      </w:pPr>
      <w:r>
        <w:rPr>
          <w:lang w:val="cs-CZ"/>
        </w:rPr>
        <w:t>Správa balíčků</w:t>
      </w:r>
    </w:p>
    <w:p w14:paraId="04F5A52C" w14:textId="7E543BD8" w:rsidR="00642888" w:rsidRDefault="00642888" w:rsidP="00642888">
      <w:pPr>
        <w:pStyle w:val="Nadpis3"/>
        <w:rPr>
          <w:lang w:val="cs-CZ"/>
        </w:rPr>
      </w:pPr>
      <w:r>
        <w:rPr>
          <w:lang w:val="cs-CZ"/>
        </w:rPr>
        <w:t>Bezpečnost</w:t>
      </w:r>
    </w:p>
    <w:p w14:paraId="77B538E2" w14:textId="37114D6F" w:rsidR="00642888" w:rsidRDefault="00642888" w:rsidP="00642888">
      <w:pPr>
        <w:pStyle w:val="Nadpis4"/>
        <w:rPr>
          <w:lang w:val="cs-CZ"/>
        </w:rPr>
      </w:pPr>
      <w:r>
        <w:rPr>
          <w:lang w:val="cs-CZ"/>
        </w:rPr>
        <w:t>Správa uživatelů</w:t>
      </w:r>
    </w:p>
    <w:p w14:paraId="1F3E60B9" w14:textId="0A148267" w:rsidR="00642888" w:rsidRDefault="00642888" w:rsidP="00642888">
      <w:pPr>
        <w:pStyle w:val="Nadpis4"/>
        <w:rPr>
          <w:lang w:val="cs-CZ"/>
        </w:rPr>
      </w:pPr>
      <w:r>
        <w:rPr>
          <w:lang w:val="cs-CZ"/>
        </w:rPr>
        <w:t>Správa pozic</w:t>
      </w:r>
    </w:p>
    <w:p w14:paraId="7963F0A9" w14:textId="0E38CE85" w:rsidR="00642888" w:rsidRDefault="00642888" w:rsidP="00642888">
      <w:pPr>
        <w:pStyle w:val="Nadpis4"/>
        <w:rPr>
          <w:lang w:val="cs-CZ"/>
        </w:rPr>
      </w:pPr>
      <w:r>
        <w:rPr>
          <w:lang w:val="cs-CZ"/>
        </w:rPr>
        <w:t>Správa rolí</w:t>
      </w:r>
    </w:p>
    <w:p w14:paraId="5811944D" w14:textId="393D313E" w:rsidR="007501B8" w:rsidRDefault="009D03CC" w:rsidP="007501B8">
      <w:pPr>
        <w:pStyle w:val="Nadpis2"/>
        <w:rPr>
          <w:lang w:val="cs-CZ"/>
        </w:rPr>
      </w:pPr>
      <w:r>
        <w:rPr>
          <w:lang w:val="cs-CZ"/>
        </w:rPr>
        <w:t>Přehled uživatelů</w:t>
      </w:r>
    </w:p>
    <w:p w14:paraId="2C89B609" w14:textId="5F863329" w:rsidR="000E67B7" w:rsidRDefault="007501B8" w:rsidP="000E67B7">
      <w:pPr>
        <w:pStyle w:val="Nadpis3"/>
        <w:rPr>
          <w:lang w:val="cs-CZ"/>
        </w:rPr>
      </w:pPr>
      <w:r>
        <w:rPr>
          <w:lang w:val="cs-CZ"/>
        </w:rPr>
        <w:t>Vývojář</w:t>
      </w:r>
      <w:r w:rsidR="009D03CC">
        <w:rPr>
          <w:lang w:val="cs-CZ"/>
        </w:rPr>
        <w:t>i</w:t>
      </w:r>
    </w:p>
    <w:p w14:paraId="4E9905F4" w14:textId="47F378D0" w:rsidR="009D03CC" w:rsidRDefault="009D03CC" w:rsidP="009D03CC">
      <w:pPr>
        <w:rPr>
          <w:lang w:val="cs-CZ"/>
        </w:rPr>
      </w:pPr>
      <w:r>
        <w:rPr>
          <w:lang w:val="cs-CZ"/>
        </w:rPr>
        <w:t>Nasazují na developerská a testovací prostředí.</w:t>
      </w:r>
    </w:p>
    <w:p w14:paraId="3A659DB6" w14:textId="3C459AEE" w:rsidR="009D03CC" w:rsidRDefault="009D03CC" w:rsidP="009D03CC">
      <w:pPr>
        <w:pStyle w:val="Nadpis3"/>
        <w:rPr>
          <w:lang w:val="cs-CZ"/>
        </w:rPr>
      </w:pPr>
      <w:r>
        <w:rPr>
          <w:lang w:val="cs-CZ"/>
        </w:rPr>
        <w:t>Osoby odpovědné za konkrétní produkty</w:t>
      </w:r>
    </w:p>
    <w:p w14:paraId="52986ACA" w14:textId="47E4323D" w:rsidR="009D03CC" w:rsidRDefault="009D03CC" w:rsidP="009D03CC">
      <w:pPr>
        <w:rPr>
          <w:lang w:val="cs-CZ"/>
        </w:rPr>
      </w:pPr>
      <w:r>
        <w:rPr>
          <w:lang w:val="cs-CZ"/>
        </w:rPr>
        <w:t>Nasazují na UAT a produkční prostředí.</w:t>
      </w:r>
    </w:p>
    <w:p w14:paraId="626E98AE" w14:textId="3B306570" w:rsidR="009D03CC" w:rsidRDefault="009D03CC" w:rsidP="009D03CC">
      <w:pPr>
        <w:pStyle w:val="Nadpis3"/>
        <w:rPr>
          <w:lang w:val="cs-CZ"/>
        </w:rPr>
      </w:pPr>
      <w:r>
        <w:rPr>
          <w:lang w:val="cs-CZ"/>
        </w:rPr>
        <w:t>Administrátoři serverů</w:t>
      </w:r>
    </w:p>
    <w:p w14:paraId="7A7A26D3" w14:textId="6861C0A5" w:rsidR="009D03CC" w:rsidRDefault="009D03CC" w:rsidP="009D03CC">
      <w:pPr>
        <w:rPr>
          <w:lang w:val="cs-CZ"/>
        </w:rPr>
      </w:pPr>
      <w:r>
        <w:rPr>
          <w:lang w:val="cs-CZ"/>
        </w:rPr>
        <w:t>Nastavují servery a konfigurace.</w:t>
      </w:r>
    </w:p>
    <w:p w14:paraId="4AB04C09" w14:textId="5A4F81A7" w:rsidR="009D03CC" w:rsidRDefault="009D03CC" w:rsidP="009D03CC">
      <w:pPr>
        <w:pStyle w:val="Nadpis3"/>
        <w:rPr>
          <w:lang w:val="cs-CZ"/>
        </w:rPr>
      </w:pPr>
      <w:r>
        <w:rPr>
          <w:lang w:val="cs-CZ"/>
        </w:rPr>
        <w:t>Administrátoři DEF</w:t>
      </w:r>
    </w:p>
    <w:p w14:paraId="57B87439" w14:textId="2DCFBA8D" w:rsidR="009D03CC" w:rsidRDefault="009D03CC" w:rsidP="009D03CC">
      <w:pPr>
        <w:rPr>
          <w:lang w:val="cs-CZ"/>
        </w:rPr>
      </w:pPr>
      <w:r>
        <w:rPr>
          <w:lang w:val="cs-CZ"/>
        </w:rPr>
        <w:t>Spravují uživatele a práva v DEF.</w:t>
      </w:r>
    </w:p>
    <w:p w14:paraId="6981A625" w14:textId="6A73402B" w:rsidR="009D03CC" w:rsidRDefault="009D03CC" w:rsidP="009D03CC">
      <w:pPr>
        <w:pStyle w:val="Nadpis3"/>
        <w:rPr>
          <w:lang w:val="cs-CZ"/>
        </w:rPr>
      </w:pPr>
      <w:r>
        <w:rPr>
          <w:lang w:val="cs-CZ"/>
        </w:rPr>
        <w:t>Správci produktů</w:t>
      </w:r>
    </w:p>
    <w:p w14:paraId="1CCFC989" w14:textId="6B8EB802" w:rsidR="009D03CC" w:rsidRDefault="009D03CC" w:rsidP="009D03CC">
      <w:pPr>
        <w:rPr>
          <w:lang w:val="cs-CZ"/>
        </w:rPr>
      </w:pPr>
      <w:r>
        <w:rPr>
          <w:lang w:val="cs-CZ"/>
        </w:rPr>
        <w:t>Spravují produkty a aplikace.</w:t>
      </w:r>
    </w:p>
    <w:p w14:paraId="11AB1699" w14:textId="4AD900EC" w:rsidR="009D03CC" w:rsidRDefault="009D03CC" w:rsidP="009D03CC">
      <w:pPr>
        <w:pStyle w:val="Nadpis3"/>
        <w:rPr>
          <w:lang w:val="cs-CZ"/>
        </w:rPr>
      </w:pPr>
      <w:r>
        <w:rPr>
          <w:lang w:val="cs-CZ"/>
        </w:rPr>
        <w:t>Projektoví manažeři</w:t>
      </w:r>
    </w:p>
    <w:p w14:paraId="75D6C1E2" w14:textId="610DAB76" w:rsidR="009D03CC" w:rsidRPr="009D03CC" w:rsidRDefault="009D03CC" w:rsidP="009D03CC">
      <w:pPr>
        <w:rPr>
          <w:lang w:val="cs-CZ"/>
        </w:rPr>
      </w:pPr>
      <w:r>
        <w:rPr>
          <w:lang w:val="cs-CZ"/>
        </w:rPr>
        <w:t>Mají přehled o aktuálně nainstalovaných aplikacích pro konkrétní produkt.</w:t>
      </w:r>
    </w:p>
    <w:p w14:paraId="3BC9B33B" w14:textId="77777777" w:rsidR="00AC1214" w:rsidRPr="00DC3E1A" w:rsidRDefault="00E65F8C">
      <w:pPr>
        <w:pStyle w:val="Nadpis1"/>
        <w:rPr>
          <w:lang w:val="cs-CZ"/>
        </w:rPr>
      </w:pPr>
      <w:r>
        <w:rPr>
          <w:lang w:val="cs-CZ"/>
        </w:rPr>
        <w:lastRenderedPageBreak/>
        <w:t>Funkční požadavky</w:t>
      </w:r>
    </w:p>
    <w:p w14:paraId="1397B206" w14:textId="5B74AED3" w:rsidR="00E65F8C" w:rsidRPr="00871139" w:rsidRDefault="00E65F8C" w:rsidP="00871139">
      <w:pPr>
        <w:pStyle w:val="Nadpis2"/>
        <w:rPr>
          <w:lang w:val="cs-CZ"/>
        </w:rPr>
      </w:pPr>
      <w:r>
        <w:rPr>
          <w:lang w:val="cs-CZ"/>
        </w:rPr>
        <w:t>Dashboard</w:t>
      </w:r>
    </w:p>
    <w:p w14:paraId="25920849" w14:textId="6C54529D" w:rsidR="006A3FFB" w:rsidRPr="00FD0A3F" w:rsidRDefault="00871139" w:rsidP="00FD0A3F">
      <w:pPr>
        <w:jc w:val="both"/>
        <w:rPr>
          <w:lang w:val="cs-CZ"/>
        </w:rPr>
      </w:pPr>
      <w:r>
        <w:rPr>
          <w:lang w:val="cs-CZ"/>
        </w:rPr>
        <w:t xml:space="preserve">Dashboard je určen </w:t>
      </w:r>
      <w:r w:rsidR="000469A1">
        <w:rPr>
          <w:lang w:val="cs-CZ"/>
        </w:rPr>
        <w:t xml:space="preserve">k přehledu veškerých produktů a jejich aplikací, prostředí a instalací. </w:t>
      </w:r>
      <w:r w:rsidR="00C5033A">
        <w:rPr>
          <w:lang w:val="cs-CZ"/>
        </w:rPr>
        <w:t>Jednotlivé entity přiřazené produktům</w:t>
      </w:r>
      <w:r w:rsidR="00FA6894">
        <w:rPr>
          <w:lang w:val="cs-CZ"/>
        </w:rPr>
        <w:t xml:space="preserve"> jsou zobrazeny formou </w:t>
      </w:r>
      <w:r w:rsidR="00192107">
        <w:rPr>
          <w:lang w:val="cs-CZ"/>
        </w:rPr>
        <w:t>tabulek</w:t>
      </w:r>
      <w:r w:rsidR="00FA6894">
        <w:rPr>
          <w:lang w:val="cs-CZ"/>
        </w:rPr>
        <w:t xml:space="preserve">, kde řádky představují jednotlivé aplikace, sloupce </w:t>
      </w:r>
      <w:r w:rsidR="004E4B4C">
        <w:rPr>
          <w:lang w:val="cs-CZ"/>
        </w:rPr>
        <w:t xml:space="preserve">představují </w:t>
      </w:r>
      <w:r w:rsidR="00FA6894">
        <w:rPr>
          <w:lang w:val="cs-CZ"/>
        </w:rPr>
        <w:t>prostředí</w:t>
      </w:r>
      <w:r w:rsidR="00192107">
        <w:rPr>
          <w:lang w:val="cs-CZ"/>
        </w:rPr>
        <w:t xml:space="preserve"> a buňky (dlaždice) představují </w:t>
      </w:r>
      <w:r w:rsidR="007B2942">
        <w:rPr>
          <w:lang w:val="cs-CZ"/>
        </w:rPr>
        <w:t>instalac</w:t>
      </w:r>
      <w:r w:rsidR="006853D4">
        <w:rPr>
          <w:lang w:val="cs-CZ"/>
        </w:rPr>
        <w:t>e</w:t>
      </w:r>
      <w:r w:rsidR="00FA6894">
        <w:rPr>
          <w:lang w:val="cs-CZ"/>
        </w:rPr>
        <w:t xml:space="preserve">. </w:t>
      </w:r>
      <w:r w:rsidR="000469A1">
        <w:rPr>
          <w:lang w:val="cs-CZ"/>
        </w:rPr>
        <w:t xml:space="preserve">U jednotlivých instalací je možnost vybrat libovolnou verzi dané aplikace a tu na instalaci nasadit. </w:t>
      </w:r>
      <w:r w:rsidR="00C74FE5">
        <w:rPr>
          <w:lang w:val="cs-CZ"/>
        </w:rPr>
        <w:t xml:space="preserve">Instalaci lze navíc odložit na vybrané datum a čas navíc nastavit, zda se akce má pravidelně opakovat. </w:t>
      </w:r>
      <w:r w:rsidR="000469A1">
        <w:rPr>
          <w:lang w:val="cs-CZ"/>
        </w:rPr>
        <w:t>Dále lze z jednotlivých instalací zjistit, zda posl</w:t>
      </w:r>
      <w:r w:rsidR="00B03D58">
        <w:rPr>
          <w:lang w:val="cs-CZ"/>
        </w:rPr>
        <w:t xml:space="preserve">ední nasazení skončilo úspěšně či neúspěšně </w:t>
      </w:r>
      <w:r w:rsidR="000469A1">
        <w:rPr>
          <w:lang w:val="cs-CZ"/>
        </w:rPr>
        <w:t>a kdy se tak stalo</w:t>
      </w:r>
      <w:r w:rsidR="00411152">
        <w:rPr>
          <w:lang w:val="cs-CZ"/>
        </w:rPr>
        <w:t>, jaká je na ní současně nasazená verze, na kterém serveru se nachází a pokud je dostupná její URL, pak i odkaz</w:t>
      </w:r>
      <w:r w:rsidR="000469A1">
        <w:rPr>
          <w:lang w:val="cs-CZ"/>
        </w:rPr>
        <w:t>.</w:t>
      </w:r>
    </w:p>
    <w:p w14:paraId="4A8837EF" w14:textId="1794823B" w:rsidR="00CE7BF7" w:rsidRDefault="00CE7BF7" w:rsidP="00C30790">
      <w:pPr>
        <w:pStyle w:val="Nadpis2"/>
        <w:jc w:val="both"/>
        <w:rPr>
          <w:lang w:val="cs-CZ"/>
        </w:rPr>
      </w:pPr>
      <w:r>
        <w:rPr>
          <w:lang w:val="cs-CZ"/>
        </w:rPr>
        <w:t>Packages (balíčky)</w:t>
      </w:r>
    </w:p>
    <w:p w14:paraId="22A7B9ED" w14:textId="1176A164" w:rsidR="00CE7BF7" w:rsidRDefault="00C138D2" w:rsidP="00C30790">
      <w:pPr>
        <w:jc w:val="both"/>
        <w:rPr>
          <w:lang w:val="cs-CZ"/>
        </w:rPr>
      </w:pPr>
      <w:r>
        <w:rPr>
          <w:lang w:val="cs-CZ"/>
        </w:rPr>
        <w:t>Sekce Packages umožňuje zobrazení veškerých dostupných balíčků a informací k těmto balíčkům přidružených.</w:t>
      </w:r>
      <w:r w:rsidR="00B3742F">
        <w:rPr>
          <w:lang w:val="cs-CZ"/>
        </w:rPr>
        <w:t xml:space="preserve"> Konkrétně se jedná o název, popis, dostupné verze, datum zveřejnění, závislosti na jiných balíčcích a informace o tom, kde je balíček v současnosti nasazen.</w:t>
      </w:r>
      <w:r w:rsidR="00C17F24">
        <w:rPr>
          <w:lang w:val="cs-CZ"/>
        </w:rPr>
        <w:t xml:space="preserve"> Dále</w:t>
      </w:r>
      <w:r w:rsidR="001B4B19">
        <w:rPr>
          <w:lang w:val="cs-CZ"/>
        </w:rPr>
        <w:t xml:space="preserve"> stránka</w:t>
      </w:r>
      <w:r w:rsidR="00C17F24">
        <w:rPr>
          <w:lang w:val="cs-CZ"/>
        </w:rPr>
        <w:t xml:space="preserve"> obsahuje informaci</w:t>
      </w:r>
      <w:r w:rsidR="00F944A5">
        <w:rPr>
          <w:lang w:val="cs-CZ"/>
        </w:rPr>
        <w:t xml:space="preserve"> pro uživatele</w:t>
      </w:r>
      <w:r w:rsidR="00C17F24">
        <w:rPr>
          <w:lang w:val="cs-CZ"/>
        </w:rPr>
        <w:t>, kam a jak nahrávat balíčky nové.</w:t>
      </w:r>
    </w:p>
    <w:p w14:paraId="2D9F0550" w14:textId="0D3F37A4" w:rsidR="00991029" w:rsidRDefault="00991029" w:rsidP="00C30790">
      <w:pPr>
        <w:pStyle w:val="Nadpis2"/>
        <w:jc w:val="both"/>
        <w:rPr>
          <w:lang w:val="cs-CZ"/>
        </w:rPr>
      </w:pPr>
      <w:r>
        <w:rPr>
          <w:lang w:val="cs-CZ"/>
        </w:rPr>
        <w:t>Products (produkty)</w:t>
      </w:r>
    </w:p>
    <w:p w14:paraId="26134B36" w14:textId="00BCE80E" w:rsidR="004B1073" w:rsidRDefault="004B1073" w:rsidP="00C30790">
      <w:pPr>
        <w:jc w:val="both"/>
        <w:rPr>
          <w:lang w:val="cs-CZ"/>
        </w:rPr>
      </w:pPr>
      <w:r>
        <w:rPr>
          <w:lang w:val="cs-CZ"/>
        </w:rPr>
        <w:t>Sekce Products slouží ke správě produktů a jim přiřazený</w:t>
      </w:r>
      <w:r w:rsidR="00A854AE">
        <w:rPr>
          <w:lang w:val="cs-CZ"/>
        </w:rPr>
        <w:t>ch entit</w:t>
      </w:r>
      <w:r>
        <w:rPr>
          <w:lang w:val="cs-CZ"/>
        </w:rPr>
        <w:t>.</w:t>
      </w:r>
      <w:r w:rsidR="00A854AE">
        <w:rPr>
          <w:lang w:val="cs-CZ"/>
        </w:rPr>
        <w:t xml:space="preserve"> Správou se rozumí možnost přidávat, upravovat a mazat produkty a taktéž přidávat, upravovat a mazat a</w:t>
      </w:r>
      <w:r w:rsidR="006A3FFB">
        <w:rPr>
          <w:lang w:val="cs-CZ"/>
        </w:rPr>
        <w:t>plikace, prostředí a instalace.</w:t>
      </w:r>
      <w:r w:rsidR="0017591B">
        <w:rPr>
          <w:lang w:val="cs-CZ"/>
        </w:rPr>
        <w:t xml:space="preserve"> U produktů uživatele zajímá název, popis, priorita a případné poznámky.</w:t>
      </w:r>
      <w:r w:rsidR="003577FE">
        <w:rPr>
          <w:lang w:val="cs-CZ"/>
        </w:rPr>
        <w:t xml:space="preserve"> Dále se u jednotlivých produktů zobrazují přidružené entity popsané níže.</w:t>
      </w:r>
    </w:p>
    <w:p w14:paraId="24DD1BA4" w14:textId="6A6AB84F" w:rsidR="003577FE" w:rsidRDefault="003577FE" w:rsidP="003577FE">
      <w:pPr>
        <w:pStyle w:val="Nadpis3"/>
        <w:rPr>
          <w:lang w:val="cs-CZ"/>
        </w:rPr>
      </w:pPr>
      <w:r>
        <w:rPr>
          <w:lang w:val="cs-CZ"/>
        </w:rPr>
        <w:t>Environments (prostředí)</w:t>
      </w:r>
    </w:p>
    <w:p w14:paraId="31B0E5C0" w14:textId="22D03AD9" w:rsidR="003577FE" w:rsidRDefault="003577FE" w:rsidP="00CC0E4C">
      <w:pPr>
        <w:jc w:val="both"/>
        <w:rPr>
          <w:lang w:val="cs-CZ"/>
        </w:rPr>
      </w:pPr>
      <w:r>
        <w:rPr>
          <w:lang w:val="cs-CZ"/>
        </w:rPr>
        <w:t>Uživatelé mají možnost vidět a upravovat název, popis a prioritu.</w:t>
      </w:r>
    </w:p>
    <w:p w14:paraId="42932A72" w14:textId="0F7184A8" w:rsidR="003577FE" w:rsidRDefault="003577FE" w:rsidP="00CC0E4C">
      <w:pPr>
        <w:pStyle w:val="Nadpis3"/>
        <w:jc w:val="both"/>
        <w:rPr>
          <w:lang w:val="cs-CZ"/>
        </w:rPr>
      </w:pPr>
      <w:r>
        <w:rPr>
          <w:lang w:val="cs-CZ"/>
        </w:rPr>
        <w:t>Applications (aplikace)</w:t>
      </w:r>
    </w:p>
    <w:p w14:paraId="7CB38E92" w14:textId="3C6482CC" w:rsidR="003577FE" w:rsidRDefault="003577FE" w:rsidP="00CC0E4C">
      <w:pPr>
        <w:jc w:val="both"/>
        <w:rPr>
          <w:lang w:val="cs-CZ"/>
        </w:rPr>
      </w:pPr>
      <w:r>
        <w:rPr>
          <w:lang w:val="cs-CZ"/>
        </w:rPr>
        <w:t>Uživatelé mají možnost vidět a upravovat název, popis, prioritu a přidružený balíček.</w:t>
      </w:r>
    </w:p>
    <w:p w14:paraId="712D40B8" w14:textId="65C602B8" w:rsidR="003577FE" w:rsidRDefault="003577FE" w:rsidP="003577FE">
      <w:pPr>
        <w:pStyle w:val="Nadpis3"/>
        <w:rPr>
          <w:lang w:val="cs-CZ"/>
        </w:rPr>
      </w:pPr>
      <w:r>
        <w:rPr>
          <w:lang w:val="cs-CZ"/>
        </w:rPr>
        <w:t>Installations (instalace)</w:t>
      </w:r>
    </w:p>
    <w:p w14:paraId="26A3677E" w14:textId="340DF714" w:rsidR="003577FE" w:rsidRDefault="003577FE" w:rsidP="00994E86">
      <w:pPr>
        <w:jc w:val="both"/>
        <w:rPr>
          <w:lang w:val="cs-CZ"/>
        </w:rPr>
      </w:pPr>
      <w:r>
        <w:rPr>
          <w:lang w:val="cs-CZ"/>
        </w:rPr>
        <w:t xml:space="preserve">Uživatelé mají možnost vidět a upravovat přidruženou aplikaci, prostředí a server a dále </w:t>
      </w:r>
      <w:r w:rsidR="00A67853">
        <w:rPr>
          <w:lang w:val="cs-CZ"/>
        </w:rPr>
        <w:t>umístění</w:t>
      </w:r>
      <w:r>
        <w:rPr>
          <w:lang w:val="cs-CZ"/>
        </w:rPr>
        <w:t>, URL a případné poznámky.</w:t>
      </w:r>
    </w:p>
    <w:p w14:paraId="78519731" w14:textId="75FEEE22" w:rsidR="0048463E" w:rsidRDefault="0048463E" w:rsidP="0048463E">
      <w:pPr>
        <w:pStyle w:val="Nadpis2"/>
        <w:rPr>
          <w:lang w:val="cs-CZ"/>
        </w:rPr>
      </w:pPr>
      <w:r>
        <w:rPr>
          <w:lang w:val="cs-CZ"/>
        </w:rPr>
        <w:t>Servers (servery)</w:t>
      </w:r>
    </w:p>
    <w:p w14:paraId="269C2161" w14:textId="6F16B0B9" w:rsidR="00A67853" w:rsidRDefault="007310A5" w:rsidP="00994E86">
      <w:pPr>
        <w:jc w:val="both"/>
        <w:rPr>
          <w:lang w:val="cs-CZ"/>
        </w:rPr>
      </w:pPr>
      <w:r>
        <w:rPr>
          <w:lang w:val="cs-CZ"/>
        </w:rPr>
        <w:t>Sekce Servers umožňuje správu jednotlivých</w:t>
      </w:r>
      <w:r w:rsidR="006F7058">
        <w:rPr>
          <w:lang w:val="cs-CZ"/>
        </w:rPr>
        <w:t xml:space="preserve"> serverů, tzn.</w:t>
      </w:r>
      <w:r>
        <w:rPr>
          <w:lang w:val="cs-CZ"/>
        </w:rPr>
        <w:t xml:space="preserve"> </w:t>
      </w:r>
      <w:r w:rsidR="006F7058">
        <w:rPr>
          <w:lang w:val="cs-CZ"/>
        </w:rPr>
        <w:t>u</w:t>
      </w:r>
      <w:r>
        <w:rPr>
          <w:lang w:val="cs-CZ"/>
        </w:rPr>
        <w:t>živatelé mají možnost přidávat, upravovat a mazat servery.</w:t>
      </w:r>
      <w:r w:rsidR="008238AE">
        <w:rPr>
          <w:lang w:val="cs-CZ"/>
        </w:rPr>
        <w:t xml:space="preserve"> Také je zde možnost provést</w:t>
      </w:r>
      <w:r w:rsidR="00B93015">
        <w:rPr>
          <w:lang w:val="cs-CZ"/>
        </w:rPr>
        <w:t xml:space="preserve"> health check vybraného serveru.</w:t>
      </w:r>
      <w:r w:rsidR="00A67853">
        <w:rPr>
          <w:lang w:val="cs-CZ"/>
        </w:rPr>
        <w:t xml:space="preserve"> Mezi informace, které uživatele zajímají, patří název, URL, API klíč, datum a čas poslední synchronizace serveru, současně nainstalovanou verzi skriptů, indikaci, zda je tato instalovaná verze aktuální, a dále níže popsané entity.</w:t>
      </w:r>
    </w:p>
    <w:p w14:paraId="0387701E" w14:textId="77777777" w:rsidR="00A67853" w:rsidRDefault="00A67853" w:rsidP="00994E86">
      <w:pPr>
        <w:pStyle w:val="Nadpis3"/>
        <w:jc w:val="both"/>
        <w:rPr>
          <w:lang w:val="cs-CZ"/>
        </w:rPr>
      </w:pPr>
      <w:r>
        <w:rPr>
          <w:lang w:val="cs-CZ"/>
        </w:rPr>
        <w:t>Logs (logy)</w:t>
      </w:r>
    </w:p>
    <w:p w14:paraId="614382D4" w14:textId="2C530401" w:rsidR="0048463E" w:rsidRDefault="00A67853" w:rsidP="00994E86">
      <w:pPr>
        <w:jc w:val="both"/>
        <w:rPr>
          <w:lang w:val="cs-CZ"/>
        </w:rPr>
      </w:pPr>
      <w:r>
        <w:rPr>
          <w:lang w:val="cs-CZ"/>
        </w:rPr>
        <w:t>Uživatelé mají možnost číst logy, v nichž jsou zaznamenány informace o nasazeních proběhlých na daném serveru. Jedná se zejména o datum a čas jednotlivých úkonů, stručný průběh nasazování a výsledek nasazení.</w:t>
      </w:r>
      <w:r w:rsidRPr="00A67853">
        <w:rPr>
          <w:lang w:val="cs-CZ"/>
        </w:rPr>
        <w:t xml:space="preserve"> </w:t>
      </w:r>
    </w:p>
    <w:p w14:paraId="5F53C901" w14:textId="7B3FAF11" w:rsidR="00A67853" w:rsidRDefault="00A67853" w:rsidP="00994E86">
      <w:pPr>
        <w:pStyle w:val="Nadpis3"/>
        <w:jc w:val="both"/>
        <w:rPr>
          <w:lang w:val="cs-CZ"/>
        </w:rPr>
      </w:pPr>
      <w:r>
        <w:rPr>
          <w:lang w:val="cs-CZ"/>
        </w:rPr>
        <w:lastRenderedPageBreak/>
        <w:t>Sites (umístění)</w:t>
      </w:r>
    </w:p>
    <w:p w14:paraId="15B5D1D6" w14:textId="377E18DB" w:rsidR="00A67853" w:rsidRDefault="00A67853" w:rsidP="00994E86">
      <w:pPr>
        <w:jc w:val="both"/>
        <w:rPr>
          <w:lang w:val="cs-CZ"/>
        </w:rPr>
      </w:pPr>
      <w:r>
        <w:rPr>
          <w:lang w:val="cs-CZ"/>
        </w:rPr>
        <w:t>Uživatelé mají možnost vidět seznam umístění dostupných na serveru.</w:t>
      </w:r>
    </w:p>
    <w:p w14:paraId="6CA600EB" w14:textId="671598EE" w:rsidR="00A67853" w:rsidRDefault="00A67853" w:rsidP="00994E86">
      <w:pPr>
        <w:pStyle w:val="Nadpis3"/>
        <w:jc w:val="both"/>
        <w:rPr>
          <w:lang w:val="cs-CZ"/>
        </w:rPr>
      </w:pPr>
      <w:r>
        <w:rPr>
          <w:lang w:val="cs-CZ"/>
        </w:rPr>
        <w:t>Configuration (konfigurace)</w:t>
      </w:r>
    </w:p>
    <w:p w14:paraId="7C8B761D" w14:textId="1623D863" w:rsidR="00991029" w:rsidRDefault="00A67853" w:rsidP="00994E86">
      <w:pPr>
        <w:jc w:val="both"/>
        <w:rPr>
          <w:lang w:val="cs-CZ"/>
        </w:rPr>
      </w:pPr>
      <w:r>
        <w:rPr>
          <w:lang w:val="cs-CZ"/>
        </w:rPr>
        <w:t>Uživatelé mají možnost číst, přidávat, upravovat a mazat jednotlivé konfigurace serveru ve formátu klíč - hodnota. V případě, že je konfigurace již uložena, není možnost upravovat její klíč, pouze hodnotu.</w:t>
      </w:r>
      <w:r w:rsidR="006341B3">
        <w:rPr>
          <w:lang w:val="cs-CZ"/>
        </w:rPr>
        <w:t xml:space="preserve"> Sekci</w:t>
      </w:r>
      <w:r w:rsidR="00CD761E">
        <w:rPr>
          <w:lang w:val="cs-CZ"/>
        </w:rPr>
        <w:t xml:space="preserve"> lze dále filtrovat dle jednotlivých umístění – příslušnost konfigurace k umístění se pozná podle toho, že </w:t>
      </w:r>
      <w:r w:rsidR="00916456">
        <w:rPr>
          <w:lang w:val="cs-CZ"/>
        </w:rPr>
        <w:t>klíč má jako předponu název umístění zakončený tečkou</w:t>
      </w:r>
      <w:r w:rsidR="00A05E01">
        <w:rPr>
          <w:lang w:val="cs-CZ"/>
        </w:rPr>
        <w:t>. Tedy například klíč Test1.</w:t>
      </w:r>
      <w:r w:rsidR="00561074">
        <w:rPr>
          <w:lang w:val="cs-CZ"/>
        </w:rPr>
        <w:t>ConnectionString má příslušnost k umístění Test1.</w:t>
      </w:r>
    </w:p>
    <w:p w14:paraId="694B4A92" w14:textId="38C7BC22" w:rsidR="00D842F1" w:rsidRDefault="00D842F1" w:rsidP="00994E86">
      <w:pPr>
        <w:pStyle w:val="Nadpis2"/>
        <w:jc w:val="both"/>
        <w:rPr>
          <w:lang w:val="cs-CZ"/>
        </w:rPr>
      </w:pPr>
      <w:r>
        <w:rPr>
          <w:lang w:val="cs-CZ"/>
        </w:rPr>
        <w:t>Security (zabezpečení)</w:t>
      </w:r>
    </w:p>
    <w:p w14:paraId="27FEC105" w14:textId="00ADDF6A" w:rsidR="00040AD0" w:rsidRPr="00040AD0" w:rsidRDefault="00040AD0" w:rsidP="00994E86">
      <w:pPr>
        <w:jc w:val="both"/>
        <w:rPr>
          <w:lang w:val="cs-CZ"/>
        </w:rPr>
      </w:pPr>
      <w:r>
        <w:rPr>
          <w:lang w:val="cs-CZ"/>
        </w:rPr>
        <w:t>Sekce Security je rozdělena na tři provázané části. Význam těchto jednotlivých částí je popsán v </w:t>
      </w:r>
      <w:r w:rsidR="00FC15A0">
        <w:rPr>
          <w:lang w:val="cs-CZ"/>
        </w:rPr>
        <w:t>kapitole</w:t>
      </w:r>
      <w:r>
        <w:rPr>
          <w:lang w:val="cs-CZ"/>
        </w:rPr>
        <w:t xml:space="preserve"> 2.1.</w:t>
      </w:r>
    </w:p>
    <w:p w14:paraId="56FCBC11" w14:textId="4CFA0A8C" w:rsidR="00D842F1" w:rsidRDefault="00D842F1" w:rsidP="00994E86">
      <w:pPr>
        <w:pStyle w:val="Nadpis3"/>
        <w:jc w:val="both"/>
        <w:rPr>
          <w:lang w:val="cs-CZ"/>
        </w:rPr>
      </w:pPr>
      <w:r>
        <w:rPr>
          <w:lang w:val="cs-CZ"/>
        </w:rPr>
        <w:t>Users (uživatelé)</w:t>
      </w:r>
    </w:p>
    <w:p w14:paraId="4BC3EB18" w14:textId="6AF3D2BF" w:rsidR="00BD77B6" w:rsidRPr="00BD77B6" w:rsidRDefault="00BD77B6" w:rsidP="00994E86">
      <w:pPr>
        <w:jc w:val="both"/>
        <w:rPr>
          <w:lang w:val="cs-CZ"/>
        </w:rPr>
      </w:pPr>
      <w:r>
        <w:rPr>
          <w:lang w:val="cs-CZ"/>
        </w:rPr>
        <w:t>Podsekce Users slouží ke správě uživatelů. Umožňuje přidávat a upravovat uživatele</w:t>
      </w:r>
      <w:r w:rsidR="00A848B2">
        <w:rPr>
          <w:lang w:val="cs-CZ"/>
        </w:rPr>
        <w:t>, nikoliv však mazat</w:t>
      </w:r>
      <w:r>
        <w:rPr>
          <w:lang w:val="cs-CZ"/>
        </w:rPr>
        <w:t>. Zobrazovanými informacemi jsou indikace, zda je uživatel aktivní, jeho přihlašovací jméno, křestní jméno, příjmení, email, pozice, k nimž je uživatel přiřazen, datum a čas odkdy a dokdy je aktivní</w:t>
      </w:r>
      <w:r w:rsidR="00C80AE9">
        <w:rPr>
          <w:lang w:val="cs-CZ"/>
        </w:rPr>
        <w:t xml:space="preserve"> a případné poznámky</w:t>
      </w:r>
      <w:r>
        <w:rPr>
          <w:lang w:val="cs-CZ"/>
        </w:rPr>
        <w:t>. Všechny položky kromě první zmiňované jsou upravené. Indikace, zda je uživatel aktivní</w:t>
      </w:r>
      <w:r w:rsidR="00F63F26">
        <w:rPr>
          <w:lang w:val="cs-CZ"/>
        </w:rPr>
        <w:t>,</w:t>
      </w:r>
      <w:r>
        <w:rPr>
          <w:lang w:val="cs-CZ"/>
        </w:rPr>
        <w:t xml:space="preserve"> je vypočítána z položek odkdy a dokdy je aktivní.</w:t>
      </w:r>
    </w:p>
    <w:p w14:paraId="7DEB7525" w14:textId="6ABCFA58" w:rsidR="00D842F1" w:rsidRDefault="00D842F1" w:rsidP="00994E86">
      <w:pPr>
        <w:pStyle w:val="Nadpis3"/>
        <w:jc w:val="both"/>
        <w:rPr>
          <w:lang w:val="cs-CZ"/>
        </w:rPr>
      </w:pPr>
      <w:r>
        <w:rPr>
          <w:lang w:val="cs-CZ"/>
        </w:rPr>
        <w:t>Positions (pozice)</w:t>
      </w:r>
    </w:p>
    <w:p w14:paraId="38F54416" w14:textId="722A8986" w:rsidR="00A848B2" w:rsidRPr="00A848B2" w:rsidRDefault="00A848B2" w:rsidP="00994E86">
      <w:pPr>
        <w:jc w:val="both"/>
        <w:rPr>
          <w:lang w:val="cs-CZ"/>
        </w:rPr>
      </w:pPr>
      <w:r>
        <w:rPr>
          <w:lang w:val="cs-CZ"/>
        </w:rPr>
        <w:t xml:space="preserve">Podsekce Positions slouží ke správě pozic. </w:t>
      </w:r>
      <w:r w:rsidR="00D418F2">
        <w:rPr>
          <w:lang w:val="cs-CZ"/>
        </w:rPr>
        <w:t xml:space="preserve">Umožňuje přidávat a upravovat pozice, nikoliv však mazat. Zobrazovanými informacemi jsou indikace, zda je pozice aktivní, název pozice a přiřazení uživatelé, role a prostředí. Na rozdíl od sekce </w:t>
      </w:r>
      <w:r w:rsidR="00E6629A">
        <w:rPr>
          <w:lang w:val="cs-CZ"/>
        </w:rPr>
        <w:t>3</w:t>
      </w:r>
      <w:r w:rsidR="00D418F2">
        <w:rPr>
          <w:lang w:val="cs-CZ"/>
        </w:rPr>
        <w:t>.5.1, indikátor aktivity je ručně měnitelný.</w:t>
      </w:r>
    </w:p>
    <w:p w14:paraId="432E854F" w14:textId="00681794" w:rsidR="00D842F1" w:rsidRDefault="00D842F1" w:rsidP="00994E86">
      <w:pPr>
        <w:pStyle w:val="Nadpis3"/>
        <w:jc w:val="both"/>
        <w:rPr>
          <w:lang w:val="cs-CZ"/>
        </w:rPr>
      </w:pPr>
      <w:r>
        <w:rPr>
          <w:lang w:val="cs-CZ"/>
        </w:rPr>
        <w:t>Roles (role)</w:t>
      </w:r>
    </w:p>
    <w:p w14:paraId="667E5950" w14:textId="21E27E88" w:rsidR="00D418F2" w:rsidRPr="00D418F2" w:rsidRDefault="00D418F2" w:rsidP="00994E86">
      <w:pPr>
        <w:jc w:val="both"/>
        <w:rPr>
          <w:lang w:val="cs-CZ"/>
        </w:rPr>
      </w:pPr>
      <w:r>
        <w:rPr>
          <w:lang w:val="cs-CZ"/>
        </w:rPr>
        <w:t xml:space="preserve">Podsekce Roles slouží ke správě rolí. Umožňuje přidávat a upravovat role, nikoliv však mazat. Zobrazovanými informacemi jsou indikace, zda je </w:t>
      </w:r>
      <w:r w:rsidR="00FE0BFA">
        <w:rPr>
          <w:lang w:val="cs-CZ"/>
        </w:rPr>
        <w:t>role</w:t>
      </w:r>
      <w:r>
        <w:rPr>
          <w:lang w:val="cs-CZ"/>
        </w:rPr>
        <w:t xml:space="preserve"> aktivní, název </w:t>
      </w:r>
      <w:r w:rsidR="00FE0BFA">
        <w:rPr>
          <w:lang w:val="cs-CZ"/>
        </w:rPr>
        <w:t>role</w:t>
      </w:r>
      <w:r>
        <w:rPr>
          <w:lang w:val="cs-CZ"/>
        </w:rPr>
        <w:t xml:space="preserve"> a </w:t>
      </w:r>
      <w:r w:rsidR="00FE0BFA">
        <w:rPr>
          <w:lang w:val="cs-CZ"/>
        </w:rPr>
        <w:t>přiřazené pozice a práva. Na</w:t>
      </w:r>
      <w:r w:rsidR="00E6629A">
        <w:rPr>
          <w:lang w:val="cs-CZ"/>
        </w:rPr>
        <w:t xml:space="preserve"> rozdíl od sekce </w:t>
      </w:r>
      <w:bookmarkStart w:id="0" w:name="_GoBack"/>
      <w:bookmarkEnd w:id="0"/>
      <w:r w:rsidR="00E6629A">
        <w:rPr>
          <w:lang w:val="cs-CZ"/>
        </w:rPr>
        <w:t>3</w:t>
      </w:r>
      <w:r w:rsidR="00FE0BFA">
        <w:rPr>
          <w:lang w:val="cs-CZ"/>
        </w:rPr>
        <w:t>.5.1, indikátor aktivity je ručně měnitelný.</w:t>
      </w:r>
    </w:p>
    <w:p w14:paraId="6208D740" w14:textId="3E117EF9" w:rsidR="000855A1" w:rsidRDefault="000855A1" w:rsidP="000855A1">
      <w:pPr>
        <w:pStyle w:val="Nadpis1"/>
        <w:rPr>
          <w:lang w:val="cs-CZ"/>
        </w:rPr>
      </w:pPr>
      <w:r>
        <w:rPr>
          <w:lang w:val="cs-CZ"/>
        </w:rPr>
        <w:t>Nefunkční požadavky</w:t>
      </w:r>
    </w:p>
    <w:p w14:paraId="2607A50F" w14:textId="6C7A56EB" w:rsidR="00C46F45" w:rsidRPr="00C46F45" w:rsidRDefault="000855A1" w:rsidP="00C46F45">
      <w:pPr>
        <w:pStyle w:val="Nadpis2"/>
        <w:rPr>
          <w:lang w:val="cs-CZ"/>
        </w:rPr>
      </w:pPr>
      <w:r>
        <w:rPr>
          <w:lang w:val="cs-CZ"/>
        </w:rPr>
        <w:t>Bezpečnost</w:t>
      </w:r>
    </w:p>
    <w:p w14:paraId="762C308D" w14:textId="098E6CC3" w:rsidR="000855A1" w:rsidRDefault="000855A1" w:rsidP="00B715F1">
      <w:pPr>
        <w:jc w:val="both"/>
        <w:rPr>
          <w:lang w:val="cs-CZ"/>
        </w:rPr>
      </w:pPr>
      <w:r>
        <w:rPr>
          <w:lang w:val="cs-CZ"/>
        </w:rPr>
        <w:t>V aplikaci je definována sada práv, do nichž lze přiřazovat role. Role lze přiřazovat pozicím, a ty na závěr uživatelům (bráno z opačného pohledu lze pozicím přiřazovat uživatele a role</w:t>
      </w:r>
      <w:r w:rsidR="00592A9E">
        <w:rPr>
          <w:lang w:val="cs-CZ"/>
        </w:rPr>
        <w:t>, rolím práva</w:t>
      </w:r>
      <w:r>
        <w:rPr>
          <w:lang w:val="cs-CZ"/>
        </w:rPr>
        <w:t>).</w:t>
      </w:r>
      <w:r w:rsidR="00C46F45">
        <w:rPr>
          <w:lang w:val="cs-CZ"/>
        </w:rPr>
        <w:t xml:space="preserve"> </w:t>
      </w:r>
      <w:r w:rsidR="008126F0">
        <w:rPr>
          <w:lang w:val="cs-CZ"/>
        </w:rPr>
        <w:t>Pozicím lze taktéž přiřazovat jednotlivá prostředí, která klient uvidí</w:t>
      </w:r>
      <w:r w:rsidR="00F66D08">
        <w:rPr>
          <w:lang w:val="cs-CZ"/>
        </w:rPr>
        <w:t>. Práva na prostředí</w:t>
      </w:r>
      <w:r w:rsidR="008126F0">
        <w:rPr>
          <w:lang w:val="cs-CZ"/>
        </w:rPr>
        <w:t xml:space="preserve"> lze však přepsat jednotným právem, které zajistí, že klient vidí všechna prostředí, včetně </w:t>
      </w:r>
      <w:r w:rsidR="00815E4A">
        <w:rPr>
          <w:lang w:val="cs-CZ"/>
        </w:rPr>
        <w:t>t</w:t>
      </w:r>
      <w:r w:rsidR="00172EBD">
        <w:rPr>
          <w:lang w:val="cs-CZ"/>
        </w:rPr>
        <w:t>ěch</w:t>
      </w:r>
      <w:r w:rsidR="008126F0">
        <w:rPr>
          <w:lang w:val="cs-CZ"/>
        </w:rPr>
        <w:t xml:space="preserve"> v budoucnu </w:t>
      </w:r>
      <w:r w:rsidR="00172EBD">
        <w:rPr>
          <w:lang w:val="cs-CZ"/>
        </w:rPr>
        <w:t>přidaných</w:t>
      </w:r>
      <w:r w:rsidR="008126F0">
        <w:rPr>
          <w:lang w:val="cs-CZ"/>
        </w:rPr>
        <w:t>.</w:t>
      </w:r>
    </w:p>
    <w:p w14:paraId="6B70FCB1" w14:textId="5BBCC8C1" w:rsidR="00A159EC" w:rsidRDefault="00A159EC" w:rsidP="00B715F1">
      <w:pPr>
        <w:pStyle w:val="Nadpis3"/>
        <w:jc w:val="both"/>
        <w:rPr>
          <w:lang w:val="cs-CZ"/>
        </w:rPr>
      </w:pPr>
      <w:r>
        <w:rPr>
          <w:lang w:val="cs-CZ"/>
        </w:rPr>
        <w:t>Přihlášení</w:t>
      </w:r>
    </w:p>
    <w:p w14:paraId="7A103B38" w14:textId="0A662416" w:rsidR="00A159EC" w:rsidRPr="00A159EC" w:rsidRDefault="00A159EC" w:rsidP="00B715F1">
      <w:pPr>
        <w:jc w:val="both"/>
        <w:rPr>
          <w:lang w:val="cs-CZ"/>
        </w:rPr>
      </w:pPr>
      <w:r>
        <w:rPr>
          <w:lang w:val="cs-CZ"/>
        </w:rPr>
        <w:t xml:space="preserve">K přístupu do DEFu je nutné být uložen jako uživatel a nastaven jako aktivní, tj. aktuální datum a čas musí spadat </w:t>
      </w:r>
      <w:r w:rsidR="00C400FA">
        <w:rPr>
          <w:lang w:val="cs-CZ"/>
        </w:rPr>
        <w:t>do stanovených mezí.</w:t>
      </w:r>
    </w:p>
    <w:p w14:paraId="1119AD5A" w14:textId="13FB1A3A" w:rsidR="00C46F45" w:rsidRDefault="00C46F45" w:rsidP="00B715F1">
      <w:pPr>
        <w:pStyle w:val="Nadpis3"/>
        <w:jc w:val="both"/>
        <w:rPr>
          <w:lang w:val="cs-CZ"/>
        </w:rPr>
      </w:pPr>
      <w:r>
        <w:rPr>
          <w:lang w:val="cs-CZ"/>
        </w:rPr>
        <w:lastRenderedPageBreak/>
        <w:t>Menu</w:t>
      </w:r>
    </w:p>
    <w:p w14:paraId="118E1CFF" w14:textId="2B5657C3" w:rsidR="00C46F45" w:rsidRDefault="00C46F45" w:rsidP="00B715F1">
      <w:pPr>
        <w:jc w:val="both"/>
        <w:rPr>
          <w:lang w:val="cs-CZ"/>
        </w:rPr>
      </w:pPr>
      <w:r>
        <w:rPr>
          <w:lang w:val="cs-CZ"/>
        </w:rPr>
        <w:t xml:space="preserve">Pokud </w:t>
      </w:r>
      <w:r w:rsidR="00E21A85">
        <w:rPr>
          <w:lang w:val="cs-CZ"/>
        </w:rPr>
        <w:t>uživatel</w:t>
      </w:r>
      <w:r>
        <w:rPr>
          <w:lang w:val="cs-CZ"/>
        </w:rPr>
        <w:t xml:space="preserve"> nemá žádné právo z konkrétní sekce, nebude </w:t>
      </w:r>
      <w:r w:rsidR="00F7171D">
        <w:rPr>
          <w:lang w:val="cs-CZ"/>
        </w:rPr>
        <w:t>na ni nikde ani vidět odkaz.</w:t>
      </w:r>
    </w:p>
    <w:p w14:paraId="6BF04A52" w14:textId="3932D1C9" w:rsidR="008126F0" w:rsidRDefault="008126F0" w:rsidP="00B715F1">
      <w:pPr>
        <w:pStyle w:val="Nadpis3"/>
        <w:jc w:val="both"/>
        <w:rPr>
          <w:lang w:val="cs-CZ"/>
        </w:rPr>
      </w:pPr>
      <w:r>
        <w:rPr>
          <w:lang w:val="cs-CZ"/>
        </w:rPr>
        <w:t>Přístup k funkcím</w:t>
      </w:r>
    </w:p>
    <w:p w14:paraId="3D51E68D" w14:textId="32C5C96D" w:rsidR="008126F0" w:rsidRPr="008126F0" w:rsidRDefault="000C1B39" w:rsidP="00B715F1">
      <w:pPr>
        <w:jc w:val="both"/>
        <w:rPr>
          <w:lang w:val="cs-CZ"/>
        </w:rPr>
      </w:pPr>
      <w:r>
        <w:rPr>
          <w:lang w:val="cs-CZ"/>
        </w:rPr>
        <w:t xml:space="preserve">Práva se dělí na vytvářecí, editační a čtecí. Na vytváření nových produktů, serverů, uživatelů, rolí a pozic jsou potřeba vytvářecí práva v dané kategorii. Na úpravu </w:t>
      </w:r>
      <w:r w:rsidR="00084309">
        <w:rPr>
          <w:lang w:val="cs-CZ"/>
        </w:rPr>
        <w:t>vyjmenovaných</w:t>
      </w:r>
      <w:r>
        <w:rPr>
          <w:lang w:val="cs-CZ"/>
        </w:rPr>
        <w:t xml:space="preserve"> entit a vytváření jejich podentit (například vytvoření nové aplikace v produktu) jsou potřeba práva editační. Na pouhé zobrazení detailů stačí práva čtecí.</w:t>
      </w:r>
    </w:p>
    <w:sectPr w:rsidR="008126F0" w:rsidRPr="008126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8C"/>
    <w:rsid w:val="000232A0"/>
    <w:rsid w:val="00040AD0"/>
    <w:rsid w:val="000469A1"/>
    <w:rsid w:val="00074B61"/>
    <w:rsid w:val="00084309"/>
    <w:rsid w:val="000855A1"/>
    <w:rsid w:val="000C1B39"/>
    <w:rsid w:val="000E67B7"/>
    <w:rsid w:val="00104596"/>
    <w:rsid w:val="00170221"/>
    <w:rsid w:val="00172EBD"/>
    <w:rsid w:val="0017591B"/>
    <w:rsid w:val="00192107"/>
    <w:rsid w:val="001B429B"/>
    <w:rsid w:val="001B4B19"/>
    <w:rsid w:val="001D3E2C"/>
    <w:rsid w:val="001F3FEA"/>
    <w:rsid w:val="002403F0"/>
    <w:rsid w:val="002470AA"/>
    <w:rsid w:val="00253073"/>
    <w:rsid w:val="002A3557"/>
    <w:rsid w:val="0034083E"/>
    <w:rsid w:val="003534CE"/>
    <w:rsid w:val="003577FE"/>
    <w:rsid w:val="0036704B"/>
    <w:rsid w:val="003C62DD"/>
    <w:rsid w:val="00403DA9"/>
    <w:rsid w:val="00411152"/>
    <w:rsid w:val="0048463E"/>
    <w:rsid w:val="004B1073"/>
    <w:rsid w:val="004E4B4C"/>
    <w:rsid w:val="004E5913"/>
    <w:rsid w:val="004F67E6"/>
    <w:rsid w:val="00507906"/>
    <w:rsid w:val="00561074"/>
    <w:rsid w:val="00570B9A"/>
    <w:rsid w:val="00592A9E"/>
    <w:rsid w:val="005B38C8"/>
    <w:rsid w:val="005B3CBF"/>
    <w:rsid w:val="00623526"/>
    <w:rsid w:val="006341B3"/>
    <w:rsid w:val="00642888"/>
    <w:rsid w:val="006853D4"/>
    <w:rsid w:val="006971E5"/>
    <w:rsid w:val="006A3FFB"/>
    <w:rsid w:val="006D19E8"/>
    <w:rsid w:val="006E2A4D"/>
    <w:rsid w:val="006F1375"/>
    <w:rsid w:val="006F7058"/>
    <w:rsid w:val="007310A5"/>
    <w:rsid w:val="007501B8"/>
    <w:rsid w:val="00787389"/>
    <w:rsid w:val="0079415E"/>
    <w:rsid w:val="00797353"/>
    <w:rsid w:val="007B2942"/>
    <w:rsid w:val="008126F0"/>
    <w:rsid w:val="00815E4A"/>
    <w:rsid w:val="00822473"/>
    <w:rsid w:val="00822488"/>
    <w:rsid w:val="008238AE"/>
    <w:rsid w:val="0086068F"/>
    <w:rsid w:val="00871139"/>
    <w:rsid w:val="00897522"/>
    <w:rsid w:val="008D7CE0"/>
    <w:rsid w:val="00916456"/>
    <w:rsid w:val="00991029"/>
    <w:rsid w:val="00994E86"/>
    <w:rsid w:val="009A02A4"/>
    <w:rsid w:val="009B427D"/>
    <w:rsid w:val="009D03CC"/>
    <w:rsid w:val="009D1F9D"/>
    <w:rsid w:val="00A05E01"/>
    <w:rsid w:val="00A159EC"/>
    <w:rsid w:val="00A24971"/>
    <w:rsid w:val="00A67853"/>
    <w:rsid w:val="00A848B2"/>
    <w:rsid w:val="00A854AE"/>
    <w:rsid w:val="00AB677E"/>
    <w:rsid w:val="00AC1214"/>
    <w:rsid w:val="00AF119E"/>
    <w:rsid w:val="00B03D58"/>
    <w:rsid w:val="00B3742F"/>
    <w:rsid w:val="00B715F1"/>
    <w:rsid w:val="00B7358D"/>
    <w:rsid w:val="00B7574A"/>
    <w:rsid w:val="00B77516"/>
    <w:rsid w:val="00B93015"/>
    <w:rsid w:val="00BB6E18"/>
    <w:rsid w:val="00BD5C83"/>
    <w:rsid w:val="00BD77B6"/>
    <w:rsid w:val="00C138D2"/>
    <w:rsid w:val="00C17F24"/>
    <w:rsid w:val="00C30790"/>
    <w:rsid w:val="00C400FA"/>
    <w:rsid w:val="00C46F45"/>
    <w:rsid w:val="00C5033A"/>
    <w:rsid w:val="00C74FE5"/>
    <w:rsid w:val="00C7652B"/>
    <w:rsid w:val="00C76C99"/>
    <w:rsid w:val="00C80AE9"/>
    <w:rsid w:val="00C92B49"/>
    <w:rsid w:val="00C93828"/>
    <w:rsid w:val="00CC0E4C"/>
    <w:rsid w:val="00CC5F4E"/>
    <w:rsid w:val="00CD761E"/>
    <w:rsid w:val="00CE7BF7"/>
    <w:rsid w:val="00CF7364"/>
    <w:rsid w:val="00D2731D"/>
    <w:rsid w:val="00D326ED"/>
    <w:rsid w:val="00D418F2"/>
    <w:rsid w:val="00D81850"/>
    <w:rsid w:val="00D842F1"/>
    <w:rsid w:val="00DA026F"/>
    <w:rsid w:val="00DA42E8"/>
    <w:rsid w:val="00DC3AEB"/>
    <w:rsid w:val="00DC3E1A"/>
    <w:rsid w:val="00E21A85"/>
    <w:rsid w:val="00E65F8C"/>
    <w:rsid w:val="00E6629A"/>
    <w:rsid w:val="00E804BA"/>
    <w:rsid w:val="00EC3F47"/>
    <w:rsid w:val="00F01FEC"/>
    <w:rsid w:val="00F63F26"/>
    <w:rsid w:val="00F66D08"/>
    <w:rsid w:val="00F7171D"/>
    <w:rsid w:val="00F944A5"/>
    <w:rsid w:val="00FA6894"/>
    <w:rsid w:val="00FC15A0"/>
    <w:rsid w:val="00FD0A3F"/>
    <w:rsid w:val="00FE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A1F7"/>
  <w15:chartTrackingRefBased/>
  <w15:docId w15:val="{FE1EAA07-7B64-4789-99B6-3003EED5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Pr>
      <w:color w:val="5A5A5A" w:themeColor="text1" w:themeTint="A5"/>
      <w:spacing w:val="10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draznnjemn">
    <w:name w:val="Subtle Emphasis"/>
    <w:basedOn w:val="Standardnpsmoodstavce"/>
    <w:uiPriority w:val="19"/>
    <w:qFormat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Pr>
      <w:b/>
      <w:bCs/>
      <w:i/>
      <w:iCs/>
      <w:caps/>
    </w:rPr>
  </w:style>
  <w:style w:type="character" w:styleId="Siln">
    <w:name w:val="Strong"/>
    <w:basedOn w:val="Standardnpsmoodstavce"/>
    <w:uiPriority w:val="22"/>
    <w:qFormat/>
    <w:rPr>
      <w:b/>
      <w:b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color w:val="000000" w:themeColor="text1"/>
      <w:shd w:val="clear" w:color="auto" w:fill="F2F2F2" w:themeFill="background1" w:themeFillShade="F2"/>
    </w:rPr>
  </w:style>
  <w:style w:type="character" w:styleId="Odkazjemn">
    <w:name w:val="Subtle Reference"/>
    <w:basedOn w:val="Standardnpsmoodstavce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Pr>
      <w:b w:val="0"/>
      <w:bCs w:val="0"/>
      <w:smallCaps/>
      <w:spacing w:val="5"/>
    </w:rPr>
  </w:style>
  <w:style w:type="paragraph" w:styleId="Titulek">
    <w:name w:val="caption"/>
    <w:basedOn w:val="Normln"/>
    <w:next w:val="Normln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pPr>
      <w:outlineLvl w:val="9"/>
    </w:pPr>
  </w:style>
  <w:style w:type="paragraph" w:styleId="Bezmezer">
    <w:name w:val="No Spacing"/>
    <w:uiPriority w:val="1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estava%20(pr&#225;zdn&#2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Sestava (prázdné).dotx</Template>
  <TotalTime>4456</TotalTime>
  <Pages>6</Pages>
  <Words>1227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Filip Vondrášek</cp:lastModifiedBy>
  <cp:revision>123</cp:revision>
  <dcterms:created xsi:type="dcterms:W3CDTF">2014-07-06T01:45:00Z</dcterms:created>
  <dcterms:modified xsi:type="dcterms:W3CDTF">2014-07-28T10:19:00Z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