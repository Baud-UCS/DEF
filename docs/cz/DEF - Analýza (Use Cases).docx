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AA0EB" w14:textId="0024AC9F" w:rsidR="00AC1214" w:rsidRPr="00DC3E1A" w:rsidRDefault="000D561F">
      <w:pPr>
        <w:pStyle w:val="Nzev"/>
        <w:rPr>
          <w:lang w:val="cs-CZ"/>
        </w:rPr>
      </w:pPr>
      <w:r>
        <w:rPr>
          <w:lang w:val="cs-CZ"/>
        </w:rPr>
        <w:t>DEF2 – Analýza: Use cases</w:t>
      </w:r>
    </w:p>
    <w:p w14:paraId="4D8C4BF6" w14:textId="446298DA" w:rsidR="00AC1214" w:rsidRPr="00DC3E1A" w:rsidRDefault="00C101BB">
      <w:pPr>
        <w:pStyle w:val="Nadpis1"/>
        <w:rPr>
          <w:lang w:val="cs-CZ"/>
        </w:rPr>
      </w:pPr>
      <w:r>
        <w:rPr>
          <w:lang w:val="cs-CZ"/>
        </w:rPr>
        <w:t>Dashboard</w:t>
      </w:r>
    </w:p>
    <w:p w14:paraId="46B7B93D" w14:textId="7CF11238" w:rsidR="00AC1214" w:rsidRDefault="00DA2018" w:rsidP="00547EF7">
      <w:pPr>
        <w:pStyle w:val="Nadpis2"/>
        <w:numPr>
          <w:ilvl w:val="0"/>
          <w:numId w:val="0"/>
        </w:numPr>
        <w:ind w:left="576" w:hanging="576"/>
        <w:jc w:val="center"/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2A58FAFE" wp14:editId="60CEE9ED">
            <wp:extent cx="5943600" cy="3451860"/>
            <wp:effectExtent l="0" t="0" r="0" b="0"/>
            <wp:docPr id="11" name="Obrázek 11" descr="C:\Users\Asus\Dropbox\DEF2\usecases_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ropbox\DEF2\usecases_dash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F482" w14:textId="3A828DAA" w:rsidR="004E6A36" w:rsidRDefault="004E6A36" w:rsidP="004E6A36">
      <w:pPr>
        <w:pStyle w:val="Nadpis2"/>
        <w:rPr>
          <w:lang w:val="cs-CZ"/>
        </w:rPr>
      </w:pPr>
      <w:r>
        <w:rPr>
          <w:lang w:val="cs-CZ"/>
        </w:rPr>
        <w:t>Use case: Nasadit instalaci</w:t>
      </w:r>
    </w:p>
    <w:p w14:paraId="6FF01D80" w14:textId="47846E9D" w:rsidR="004E6A36" w:rsidRDefault="004E6A36" w:rsidP="004E6A36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69A8A1F9" w14:textId="753BA40E" w:rsidR="004E6A36" w:rsidRDefault="004E6A36" w:rsidP="004E6A36">
      <w:pPr>
        <w:pStyle w:val="Nadpis4"/>
        <w:rPr>
          <w:lang w:val="cs-CZ"/>
        </w:rPr>
      </w:pPr>
      <w:r>
        <w:rPr>
          <w:lang w:val="cs-CZ"/>
        </w:rPr>
        <w:t>Vývojář</w:t>
      </w:r>
    </w:p>
    <w:p w14:paraId="516A473C" w14:textId="671875AD" w:rsidR="004E6A36" w:rsidRDefault="004E6A36" w:rsidP="004E6A36">
      <w:pPr>
        <w:pStyle w:val="Nadpis4"/>
        <w:rPr>
          <w:lang w:val="cs-CZ"/>
        </w:rPr>
      </w:pPr>
      <w:r>
        <w:rPr>
          <w:lang w:val="cs-CZ"/>
        </w:rPr>
        <w:t>Osoba odpov</w:t>
      </w:r>
      <w:r w:rsidR="00CC369B">
        <w:rPr>
          <w:lang w:val="cs-CZ"/>
        </w:rPr>
        <w:t>ě</w:t>
      </w:r>
      <w:r>
        <w:rPr>
          <w:lang w:val="cs-CZ"/>
        </w:rPr>
        <w:t>dná za konkrétní produkt</w:t>
      </w:r>
    </w:p>
    <w:p w14:paraId="03E78FDD" w14:textId="2CB03D89" w:rsidR="00E37060" w:rsidRPr="00E37060" w:rsidRDefault="00E37060" w:rsidP="00E37060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0B6A7A41" w14:textId="366C7AA4" w:rsidR="004E6A36" w:rsidRDefault="00691F1F" w:rsidP="004E6A36">
      <w:pPr>
        <w:pStyle w:val="Nadpis3"/>
        <w:rPr>
          <w:lang w:val="cs-CZ"/>
        </w:rPr>
      </w:pPr>
      <w:r>
        <w:rPr>
          <w:lang w:val="cs-CZ"/>
        </w:rPr>
        <w:t>Stručný p</w:t>
      </w:r>
      <w:r w:rsidR="004E6A36">
        <w:rPr>
          <w:lang w:val="cs-CZ"/>
        </w:rPr>
        <w:t>opis</w:t>
      </w:r>
    </w:p>
    <w:p w14:paraId="580330CB" w14:textId="5E8F2F87" w:rsidR="00AB665E" w:rsidRDefault="00691F1F" w:rsidP="00AB665E">
      <w:pPr>
        <w:rPr>
          <w:lang w:val="cs-CZ"/>
        </w:rPr>
      </w:pPr>
      <w:r>
        <w:rPr>
          <w:lang w:val="cs-CZ"/>
        </w:rPr>
        <w:t>Use case umožňuje nasazovat různé verze balíčků na instalace.</w:t>
      </w:r>
    </w:p>
    <w:p w14:paraId="355310F2" w14:textId="2DFF9D04" w:rsidR="00691F1F" w:rsidRDefault="00691F1F" w:rsidP="00691F1F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5D2B479D" w14:textId="7D8CB7F2" w:rsidR="00691F1F" w:rsidRDefault="00691F1F" w:rsidP="00691F1F">
      <w:pPr>
        <w:rPr>
          <w:lang w:val="cs-CZ"/>
        </w:rPr>
      </w:pPr>
      <w:r>
        <w:rPr>
          <w:lang w:val="cs-CZ"/>
        </w:rPr>
        <w:t>Uživatel musí mít práva na nasazování na dané prostředí.</w:t>
      </w:r>
    </w:p>
    <w:p w14:paraId="42376477" w14:textId="01A5F989" w:rsidR="00691F1F" w:rsidRDefault="00691F1F" w:rsidP="00691F1F">
      <w:pPr>
        <w:pStyle w:val="Nadpis3"/>
        <w:rPr>
          <w:lang w:val="cs-CZ"/>
        </w:rPr>
      </w:pPr>
      <w:r>
        <w:rPr>
          <w:lang w:val="cs-CZ"/>
        </w:rPr>
        <w:lastRenderedPageBreak/>
        <w:t>Základní tok</w:t>
      </w:r>
    </w:p>
    <w:p w14:paraId="19438C9C" w14:textId="6B7F417A" w:rsidR="00FE2BD4" w:rsidRDefault="00691F1F" w:rsidP="00E11F8B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</w:t>
      </w:r>
      <w:r w:rsidR="00FE2BD4">
        <w:rPr>
          <w:b w:val="0"/>
          <w:i w:val="0"/>
          <w:lang w:val="cs-CZ"/>
        </w:rPr>
        <w:t xml:space="preserve"> instalaci a verzi balíčku.</w:t>
      </w:r>
    </w:p>
    <w:p w14:paraId="385A1075" w14:textId="1B1CAD0F" w:rsidR="009363FF" w:rsidRPr="009363FF" w:rsidRDefault="00FE2BD4" w:rsidP="00472072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provede nasazení dle zvolených parametrů.</w:t>
      </w:r>
    </w:p>
    <w:p w14:paraId="49EF44FD" w14:textId="0F7B4E67" w:rsidR="00924E59" w:rsidRDefault="00924E59" w:rsidP="00924E59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7338A8F4" w14:textId="1AC21253" w:rsidR="00691F1F" w:rsidRDefault="00924E59" w:rsidP="00691F1F">
      <w:pPr>
        <w:rPr>
          <w:lang w:val="cs-CZ"/>
        </w:rPr>
      </w:pPr>
      <w:r>
        <w:rPr>
          <w:lang w:val="cs-CZ"/>
        </w:rPr>
        <w:t>Na instalaci bude nasazena zvolená verze balíčku.</w:t>
      </w:r>
    </w:p>
    <w:p w14:paraId="3CAD67A0" w14:textId="76D77726" w:rsidR="00472072" w:rsidRDefault="00472072" w:rsidP="00472072">
      <w:pPr>
        <w:pStyle w:val="Nadpis2"/>
        <w:rPr>
          <w:lang w:val="cs-CZ"/>
        </w:rPr>
      </w:pPr>
      <w:r>
        <w:rPr>
          <w:lang w:val="cs-CZ"/>
        </w:rPr>
        <w:t>Use case: Naplánovat nasazení</w:t>
      </w:r>
    </w:p>
    <w:p w14:paraId="1BFDE8C4" w14:textId="188A3757" w:rsidR="00472072" w:rsidRDefault="00472072" w:rsidP="00472072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6D84BCE0" w14:textId="77777777" w:rsidR="00472072" w:rsidRDefault="00472072" w:rsidP="00472072">
      <w:pPr>
        <w:pStyle w:val="Nadpis4"/>
        <w:rPr>
          <w:lang w:val="cs-CZ"/>
        </w:rPr>
      </w:pPr>
      <w:r>
        <w:rPr>
          <w:lang w:val="cs-CZ"/>
        </w:rPr>
        <w:t>Vývojář</w:t>
      </w:r>
    </w:p>
    <w:p w14:paraId="184ECAC6" w14:textId="77777777" w:rsidR="00472072" w:rsidRDefault="00472072" w:rsidP="00472072">
      <w:pPr>
        <w:pStyle w:val="Nadpis4"/>
        <w:rPr>
          <w:lang w:val="cs-CZ"/>
        </w:rPr>
      </w:pPr>
      <w:r>
        <w:rPr>
          <w:lang w:val="cs-CZ"/>
        </w:rPr>
        <w:t>Osoba odpovědná za konkrétní produkt</w:t>
      </w:r>
    </w:p>
    <w:p w14:paraId="21C5C8E7" w14:textId="10AA96E9" w:rsidR="00472072" w:rsidRDefault="00472072" w:rsidP="00472072">
      <w:pPr>
        <w:pStyle w:val="Nadpis4"/>
        <w:rPr>
          <w:lang w:val="cs-CZ"/>
        </w:rPr>
      </w:pPr>
      <w:r>
        <w:rPr>
          <w:lang w:val="cs-CZ"/>
        </w:rPr>
        <w:t>Časovač</w:t>
      </w:r>
    </w:p>
    <w:p w14:paraId="0BD6FB37" w14:textId="2BC75747" w:rsidR="00F24A4B" w:rsidRDefault="00F24A4B" w:rsidP="00F24A4B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2AF59E51" w14:textId="67F92B7C" w:rsidR="00F24A4B" w:rsidRDefault="00F24A4B" w:rsidP="00F24A4B">
      <w:pPr>
        <w:rPr>
          <w:lang w:val="cs-CZ"/>
        </w:rPr>
      </w:pPr>
      <w:r>
        <w:rPr>
          <w:lang w:val="cs-CZ"/>
        </w:rPr>
        <w:t>Use case umožňuje naplánovat nasazení instalace na pozdější čas a zvolit, zda se má nasazení pravidelně opakovat.</w:t>
      </w:r>
    </w:p>
    <w:p w14:paraId="616482C2" w14:textId="6896FF52" w:rsidR="00F24A4B" w:rsidRDefault="00F24A4B" w:rsidP="00F24A4B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0F87D22F" w14:textId="2FB8D8B1" w:rsidR="00F24A4B" w:rsidRDefault="00F24A4B" w:rsidP="00F24A4B">
      <w:pPr>
        <w:rPr>
          <w:lang w:val="cs-CZ"/>
        </w:rPr>
      </w:pPr>
      <w:r>
        <w:rPr>
          <w:lang w:val="cs-CZ"/>
        </w:rPr>
        <w:t>Uživatel musí mít práva na nasazování na dané prostředí.</w:t>
      </w:r>
    </w:p>
    <w:p w14:paraId="0E500ABE" w14:textId="0E19BFD6" w:rsidR="00F24A4B" w:rsidRDefault="00F24A4B" w:rsidP="00F24A4B">
      <w:pPr>
        <w:pStyle w:val="Nadpis3"/>
        <w:rPr>
          <w:lang w:val="cs-CZ"/>
        </w:rPr>
      </w:pPr>
      <w:r>
        <w:rPr>
          <w:lang w:val="cs-CZ"/>
        </w:rPr>
        <w:t>Základní tok</w:t>
      </w:r>
    </w:p>
    <w:p w14:paraId="5DF15369" w14:textId="6FBFF132" w:rsidR="00F24A4B" w:rsidRDefault="00F24A4B" w:rsidP="00F24A4B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instalaci a verzi balíčku, která se má nasadit (buď nejnovější, nebo z dostupných verzí), dále datum a čas nasazení a zda se má nasazení pravidelně opakovat.</w:t>
      </w:r>
    </w:p>
    <w:p w14:paraId="3BEF8B4E" w14:textId="46D48467" w:rsidR="00F24A4B" w:rsidRDefault="00F24A4B" w:rsidP="00F24A4B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Časovač se nastaví dle zadaných parametrů.</w:t>
      </w:r>
    </w:p>
    <w:p w14:paraId="1BFCA862" w14:textId="42EB4F43" w:rsidR="00F24A4B" w:rsidRDefault="00F24A4B" w:rsidP="00F24A4B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V dané datum a čas se provede nasazení instalace.</w:t>
      </w:r>
    </w:p>
    <w:p w14:paraId="4C5A635A" w14:textId="6B6878FF" w:rsidR="00F24A4B" w:rsidRDefault="00F24A4B" w:rsidP="00F24A4B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Pokud mělo být nasazení jednorázové, pak se naplánovaná akce zruší.</w:t>
      </w:r>
    </w:p>
    <w:p w14:paraId="3ABF6BF8" w14:textId="32567D0A" w:rsidR="00E41C53" w:rsidRDefault="00E41C53" w:rsidP="00E41C53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462C7377" w14:textId="661A2EB5" w:rsidR="00E41C53" w:rsidRPr="00E41C53" w:rsidRDefault="00E41C53" w:rsidP="00E41C53">
      <w:pPr>
        <w:rPr>
          <w:lang w:val="cs-CZ"/>
        </w:rPr>
      </w:pPr>
      <w:r>
        <w:rPr>
          <w:lang w:val="cs-CZ"/>
        </w:rPr>
        <w:t>V systému bude naplánované nové nasazení.</w:t>
      </w:r>
    </w:p>
    <w:p w14:paraId="2068D8B8" w14:textId="071D4DBF" w:rsidR="004E6A36" w:rsidRDefault="004E6A36" w:rsidP="004E6A36">
      <w:pPr>
        <w:pStyle w:val="Nadpis2"/>
        <w:rPr>
          <w:lang w:val="cs-CZ"/>
        </w:rPr>
      </w:pPr>
      <w:r>
        <w:rPr>
          <w:lang w:val="cs-CZ"/>
        </w:rPr>
        <w:lastRenderedPageBreak/>
        <w:t xml:space="preserve">Use case: </w:t>
      </w:r>
      <w:r w:rsidR="00BA6765">
        <w:rPr>
          <w:lang w:val="cs-CZ"/>
        </w:rPr>
        <w:t>Zrušit naplánované nasazení</w:t>
      </w:r>
    </w:p>
    <w:p w14:paraId="61240FD0" w14:textId="7D8764FB" w:rsidR="00D745DB" w:rsidRDefault="00D745DB" w:rsidP="00D745DB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06FC7FEC" w14:textId="51489B58" w:rsidR="00BA6765" w:rsidRPr="00BA6765" w:rsidRDefault="00BA6765" w:rsidP="00BA6765">
      <w:pPr>
        <w:pStyle w:val="Nadpis4"/>
        <w:rPr>
          <w:lang w:val="cs-CZ"/>
        </w:rPr>
      </w:pPr>
      <w:r>
        <w:rPr>
          <w:lang w:val="cs-CZ"/>
        </w:rPr>
        <w:t>Vývojář</w:t>
      </w:r>
    </w:p>
    <w:p w14:paraId="7CC709AD" w14:textId="65FBFD1F" w:rsidR="00D745DB" w:rsidRDefault="00D745DB" w:rsidP="00BA6765">
      <w:pPr>
        <w:pStyle w:val="Nadpis4"/>
        <w:rPr>
          <w:lang w:val="cs-CZ"/>
        </w:rPr>
      </w:pPr>
      <w:r>
        <w:rPr>
          <w:lang w:val="cs-CZ"/>
        </w:rPr>
        <w:t>Osoba odpovědná za konkrétní produkt</w:t>
      </w:r>
    </w:p>
    <w:p w14:paraId="47369F07" w14:textId="689BF645" w:rsidR="00BB479F" w:rsidRPr="00BB479F" w:rsidRDefault="00BB479F" w:rsidP="00BB479F">
      <w:pPr>
        <w:pStyle w:val="Nadpis4"/>
        <w:rPr>
          <w:lang w:val="cs-CZ"/>
        </w:rPr>
      </w:pPr>
      <w:r>
        <w:rPr>
          <w:lang w:val="cs-CZ"/>
        </w:rPr>
        <w:t>Časovač</w:t>
      </w:r>
    </w:p>
    <w:p w14:paraId="54C318E4" w14:textId="29B3F5DE" w:rsidR="00D745DB" w:rsidRDefault="00D745DB" w:rsidP="00D745DB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60013751" w14:textId="27F0F5D9" w:rsidR="00D745DB" w:rsidRDefault="00D745DB" w:rsidP="00D745DB">
      <w:pPr>
        <w:rPr>
          <w:lang w:val="cs-CZ"/>
        </w:rPr>
      </w:pPr>
      <w:r>
        <w:rPr>
          <w:lang w:val="cs-CZ"/>
        </w:rPr>
        <w:t xml:space="preserve">Use case </w:t>
      </w:r>
      <w:r w:rsidR="00BA6765">
        <w:rPr>
          <w:lang w:val="cs-CZ"/>
        </w:rPr>
        <w:t>umožňuje zrušit naplánované nasazení instalace.</w:t>
      </w:r>
    </w:p>
    <w:p w14:paraId="56593CD3" w14:textId="09CBA771" w:rsidR="00D745DB" w:rsidRDefault="00D745DB" w:rsidP="00D745DB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26E954E1" w14:textId="77777777" w:rsidR="00E11F8B" w:rsidRDefault="00E11F8B" w:rsidP="00E11F8B">
      <w:pPr>
        <w:rPr>
          <w:lang w:val="cs-CZ"/>
        </w:rPr>
      </w:pPr>
      <w:r>
        <w:rPr>
          <w:lang w:val="cs-CZ"/>
        </w:rPr>
        <w:t>Uživatel musí mít práva na nasazování na dané prostředí.</w:t>
      </w:r>
    </w:p>
    <w:p w14:paraId="2FE47881" w14:textId="78C2AA0F" w:rsidR="004E6A36" w:rsidRDefault="00E11F8B" w:rsidP="00E11F8B">
      <w:pPr>
        <w:pStyle w:val="Nadpis3"/>
        <w:rPr>
          <w:lang w:val="cs-CZ"/>
        </w:rPr>
      </w:pPr>
      <w:r>
        <w:rPr>
          <w:lang w:val="cs-CZ"/>
        </w:rPr>
        <w:t>Základní tok</w:t>
      </w:r>
    </w:p>
    <w:p w14:paraId="5EDDA9A9" w14:textId="088F5B28" w:rsidR="00E11F8B" w:rsidRDefault="00E11F8B" w:rsidP="00E11F8B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naplánované nasazení, které chce zrušit.</w:t>
      </w:r>
    </w:p>
    <w:p w14:paraId="6A0CCFDE" w14:textId="265B819C" w:rsidR="00E11F8B" w:rsidRDefault="00E11F8B" w:rsidP="00E11F8B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Časovač zruší požadované naplánované nasazení.</w:t>
      </w:r>
    </w:p>
    <w:p w14:paraId="157EC9F8" w14:textId="6F30CBFF" w:rsidR="00E41C53" w:rsidRDefault="00E41C53" w:rsidP="00E41C53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3F20FA58" w14:textId="40DE262A" w:rsidR="00E41C53" w:rsidRPr="00E41C53" w:rsidRDefault="00B43942" w:rsidP="00E41C53">
      <w:pPr>
        <w:rPr>
          <w:lang w:val="cs-CZ"/>
        </w:rPr>
      </w:pPr>
      <w:r>
        <w:rPr>
          <w:lang w:val="cs-CZ"/>
        </w:rPr>
        <w:t>Zvolené naplánované nasazení bude zrušeno</w:t>
      </w:r>
      <w:r w:rsidR="00E41C53">
        <w:rPr>
          <w:lang w:val="cs-CZ"/>
        </w:rPr>
        <w:t>.</w:t>
      </w:r>
    </w:p>
    <w:p w14:paraId="4F590BAC" w14:textId="66614099" w:rsidR="00615CE0" w:rsidRDefault="00615CE0" w:rsidP="00615CE0">
      <w:pPr>
        <w:pStyle w:val="Nadpis2"/>
        <w:rPr>
          <w:lang w:val="cs-CZ"/>
        </w:rPr>
      </w:pPr>
      <w:r>
        <w:rPr>
          <w:lang w:val="cs-CZ"/>
        </w:rPr>
        <w:t>Use case: Zobrazit produkty</w:t>
      </w:r>
    </w:p>
    <w:p w14:paraId="441EA308" w14:textId="31508E3E" w:rsidR="00615CE0" w:rsidRDefault="00615CE0" w:rsidP="00615CE0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6D4C3AFE" w14:textId="77777777" w:rsidR="003965BD" w:rsidRDefault="003965BD" w:rsidP="003965BD">
      <w:pPr>
        <w:pStyle w:val="Nadpis4"/>
        <w:rPr>
          <w:lang w:val="cs-CZ"/>
        </w:rPr>
      </w:pPr>
      <w:r>
        <w:rPr>
          <w:lang w:val="cs-CZ"/>
        </w:rPr>
        <w:t>Vývojář</w:t>
      </w:r>
    </w:p>
    <w:p w14:paraId="208018F6" w14:textId="77777777" w:rsidR="003965BD" w:rsidRDefault="003965BD" w:rsidP="003965BD">
      <w:pPr>
        <w:pStyle w:val="Nadpis4"/>
        <w:rPr>
          <w:lang w:val="cs-CZ"/>
        </w:rPr>
      </w:pPr>
      <w:r>
        <w:rPr>
          <w:lang w:val="cs-CZ"/>
        </w:rPr>
        <w:t>Osoba odpovědná za konkrétní produkt</w:t>
      </w:r>
    </w:p>
    <w:p w14:paraId="1340A041" w14:textId="4E04AA2D" w:rsidR="00615CE0" w:rsidRDefault="003965BD" w:rsidP="003965BD">
      <w:pPr>
        <w:pStyle w:val="Nadpis4"/>
        <w:rPr>
          <w:lang w:val="cs-CZ"/>
        </w:rPr>
      </w:pPr>
      <w:r>
        <w:rPr>
          <w:lang w:val="cs-CZ"/>
        </w:rPr>
        <w:t>Projektový manažer</w:t>
      </w:r>
    </w:p>
    <w:p w14:paraId="38D7E8A4" w14:textId="30DC273A" w:rsidR="003965BD" w:rsidRDefault="003965BD" w:rsidP="003965BD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11381DCE" w14:textId="7D9E7F1B" w:rsidR="003965BD" w:rsidRDefault="003965BD" w:rsidP="003965BD">
      <w:pPr>
        <w:rPr>
          <w:lang w:val="cs-CZ"/>
        </w:rPr>
      </w:pPr>
      <w:r>
        <w:rPr>
          <w:lang w:val="cs-CZ"/>
        </w:rPr>
        <w:t>Use c</w:t>
      </w:r>
      <w:r w:rsidR="00F7561E">
        <w:rPr>
          <w:lang w:val="cs-CZ"/>
        </w:rPr>
        <w:t>ase umožňuje zobrazit produkty a</w:t>
      </w:r>
      <w:r>
        <w:rPr>
          <w:lang w:val="cs-CZ"/>
        </w:rPr>
        <w:t xml:space="preserve"> </w:t>
      </w:r>
      <w:r w:rsidR="00081AD1">
        <w:rPr>
          <w:lang w:val="cs-CZ"/>
        </w:rPr>
        <w:t xml:space="preserve">aplikace </w:t>
      </w:r>
      <w:r w:rsidR="00F7561E">
        <w:rPr>
          <w:lang w:val="cs-CZ"/>
        </w:rPr>
        <w:t xml:space="preserve">a instalace </w:t>
      </w:r>
      <w:r w:rsidR="00081AD1">
        <w:rPr>
          <w:lang w:val="cs-CZ"/>
        </w:rPr>
        <w:t>nainstalované v konkrétních prostředích daného produktu</w:t>
      </w:r>
      <w:r>
        <w:rPr>
          <w:lang w:val="cs-CZ"/>
        </w:rPr>
        <w:t>.</w:t>
      </w:r>
    </w:p>
    <w:p w14:paraId="30062B98" w14:textId="61E0095D" w:rsidR="003965BD" w:rsidRDefault="003965BD" w:rsidP="003965BD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2E5DDC7A" w14:textId="7305B439" w:rsidR="003965BD" w:rsidRDefault="003965BD" w:rsidP="003965BD">
      <w:pPr>
        <w:rPr>
          <w:lang w:val="cs-CZ"/>
        </w:rPr>
      </w:pPr>
      <w:r>
        <w:rPr>
          <w:lang w:val="cs-CZ"/>
        </w:rPr>
        <w:t>Uživatel musí mít práva na čtení</w:t>
      </w:r>
      <w:r w:rsidR="00E41C53">
        <w:rPr>
          <w:lang w:val="cs-CZ"/>
        </w:rPr>
        <w:t xml:space="preserve"> </w:t>
      </w:r>
      <w:r>
        <w:rPr>
          <w:lang w:val="cs-CZ"/>
        </w:rPr>
        <w:t>daných produktů</w:t>
      </w:r>
      <w:r w:rsidR="001430BF">
        <w:rPr>
          <w:lang w:val="cs-CZ"/>
        </w:rPr>
        <w:t xml:space="preserve"> a prostředí</w:t>
      </w:r>
      <w:r>
        <w:rPr>
          <w:lang w:val="cs-CZ"/>
        </w:rPr>
        <w:t>.</w:t>
      </w:r>
    </w:p>
    <w:p w14:paraId="75AD1159" w14:textId="6163C721" w:rsidR="00700E0C" w:rsidRDefault="00700E0C" w:rsidP="00700E0C">
      <w:pPr>
        <w:pStyle w:val="Nadpis1"/>
        <w:rPr>
          <w:lang w:val="cs-CZ"/>
        </w:rPr>
      </w:pPr>
      <w:r>
        <w:rPr>
          <w:lang w:val="cs-CZ"/>
        </w:rPr>
        <w:lastRenderedPageBreak/>
        <w:t>Packages</w:t>
      </w:r>
    </w:p>
    <w:p w14:paraId="44A3F7BC" w14:textId="78DE8293" w:rsidR="00700E0C" w:rsidRDefault="00D3732A" w:rsidP="004A6D27">
      <w:pPr>
        <w:jc w:val="center"/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555EC4F9" wp14:editId="50C6E225">
            <wp:extent cx="3070860" cy="2476500"/>
            <wp:effectExtent l="0" t="0" r="0" b="0"/>
            <wp:docPr id="12" name="Obrázek 12" descr="C:\Users\Asus\Dropbox\DEF2\usecases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ropbox\DEF2\usecases_pack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ED82" w14:textId="028D63D4" w:rsidR="004A6D27" w:rsidRDefault="004A6D27" w:rsidP="004A6D27">
      <w:pPr>
        <w:pStyle w:val="Nadpis2"/>
        <w:rPr>
          <w:lang w:val="cs-CZ"/>
        </w:rPr>
      </w:pPr>
      <w:r>
        <w:rPr>
          <w:lang w:val="cs-CZ"/>
        </w:rPr>
        <w:t>Use case: Zobrazit balíčky</w:t>
      </w:r>
    </w:p>
    <w:p w14:paraId="74808C25" w14:textId="7A1AAA4D" w:rsidR="004A6D27" w:rsidRDefault="004A6D27" w:rsidP="004A6D27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086086A9" w14:textId="4E5A3610" w:rsidR="004A6D27" w:rsidRDefault="004A6D27" w:rsidP="004A6D27">
      <w:pPr>
        <w:pStyle w:val="Nadpis4"/>
        <w:rPr>
          <w:lang w:val="cs-CZ"/>
        </w:rPr>
      </w:pPr>
      <w:r>
        <w:rPr>
          <w:lang w:val="cs-CZ"/>
        </w:rPr>
        <w:t>Uživatel s právy na čtení balíčků</w:t>
      </w:r>
    </w:p>
    <w:p w14:paraId="5B4A598C" w14:textId="693EFDEC" w:rsidR="004A6D27" w:rsidRDefault="004A6D27" w:rsidP="004A6D27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271EF237" w14:textId="5420A941" w:rsidR="004A6D27" w:rsidRDefault="004A6D27" w:rsidP="004A6D27">
      <w:pPr>
        <w:rPr>
          <w:lang w:val="cs-CZ"/>
        </w:rPr>
      </w:pPr>
      <w:r>
        <w:rPr>
          <w:lang w:val="cs-CZ"/>
        </w:rPr>
        <w:t>Use case umožňuje zobrazit dostupné balíčky a k nim přidružené informace.</w:t>
      </w:r>
    </w:p>
    <w:p w14:paraId="655A4BF3" w14:textId="5EB19705" w:rsidR="004A6D27" w:rsidRDefault="004A6D27" w:rsidP="004A6D27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120B831C" w14:textId="5DFB9074" w:rsidR="004A6D27" w:rsidRDefault="004A6D27" w:rsidP="004A6D27">
      <w:pPr>
        <w:rPr>
          <w:lang w:val="cs-CZ"/>
        </w:rPr>
      </w:pPr>
      <w:r>
        <w:rPr>
          <w:lang w:val="cs-CZ"/>
        </w:rPr>
        <w:t>Uživatel musí mít práva na čtení balíčků.</w:t>
      </w:r>
    </w:p>
    <w:p w14:paraId="0B443924" w14:textId="6E963F6A" w:rsidR="00D3732A" w:rsidRDefault="00D3732A" w:rsidP="00D3732A">
      <w:pPr>
        <w:pStyle w:val="Nadpis2"/>
        <w:rPr>
          <w:lang w:val="cs-CZ"/>
        </w:rPr>
      </w:pPr>
      <w:r>
        <w:rPr>
          <w:lang w:val="cs-CZ"/>
        </w:rPr>
        <w:t>Use case: Zobrazit cestu k nahrání nových balíčků</w:t>
      </w:r>
    </w:p>
    <w:p w14:paraId="1CF392C4" w14:textId="77777777" w:rsidR="00D3732A" w:rsidRDefault="00D3732A" w:rsidP="00D3732A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1B719D07" w14:textId="77777777" w:rsidR="00D3732A" w:rsidRDefault="00D3732A" w:rsidP="00D3732A">
      <w:pPr>
        <w:pStyle w:val="Nadpis3"/>
        <w:rPr>
          <w:lang w:val="cs-CZ"/>
        </w:rPr>
      </w:pPr>
      <w:r>
        <w:rPr>
          <w:lang w:val="cs-CZ"/>
        </w:rPr>
        <w:t>Uživatel s právy na čtení balíčků</w:t>
      </w:r>
    </w:p>
    <w:p w14:paraId="681CA179" w14:textId="0ABD8A14" w:rsidR="00D3732A" w:rsidRDefault="00D3732A" w:rsidP="00D3732A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2D6B92F3" w14:textId="224C7A65" w:rsidR="00D3732A" w:rsidRDefault="00D3732A" w:rsidP="00D3732A">
      <w:pPr>
        <w:rPr>
          <w:lang w:val="cs-CZ"/>
        </w:rPr>
      </w:pPr>
      <w:r>
        <w:rPr>
          <w:lang w:val="cs-CZ"/>
        </w:rPr>
        <w:t>Use case umožňuje zobrazit cestu k nahrání nových balíčků.</w:t>
      </w:r>
    </w:p>
    <w:p w14:paraId="12F12EA6" w14:textId="77777777" w:rsidR="00D3732A" w:rsidRDefault="00D3732A" w:rsidP="00D3732A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49975CE3" w14:textId="77777777" w:rsidR="00D3732A" w:rsidRDefault="00D3732A" w:rsidP="00D3732A">
      <w:pPr>
        <w:rPr>
          <w:lang w:val="cs-CZ"/>
        </w:rPr>
      </w:pPr>
      <w:r>
        <w:rPr>
          <w:lang w:val="cs-CZ"/>
        </w:rPr>
        <w:t>Uživatel musí mít práva na čtení balíčků.</w:t>
      </w:r>
    </w:p>
    <w:p w14:paraId="08D50572" w14:textId="0D79791F" w:rsidR="0034028A" w:rsidRPr="004A6D27" w:rsidRDefault="0034028A" w:rsidP="0034028A">
      <w:pPr>
        <w:pStyle w:val="Nadpis1"/>
        <w:rPr>
          <w:lang w:val="cs-CZ"/>
        </w:rPr>
      </w:pPr>
      <w:r>
        <w:rPr>
          <w:lang w:val="cs-CZ"/>
        </w:rPr>
        <w:lastRenderedPageBreak/>
        <w:t>Products</w:t>
      </w:r>
    </w:p>
    <w:p w14:paraId="6DD3FC27" w14:textId="451C3A77" w:rsidR="00E41C53" w:rsidRDefault="00DF7FC1" w:rsidP="000F1988">
      <w:pPr>
        <w:jc w:val="center"/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5E0D88A1" wp14:editId="4B422F45">
            <wp:extent cx="5935980" cy="3672840"/>
            <wp:effectExtent l="0" t="0" r="7620" b="3810"/>
            <wp:docPr id="2" name="Obrázek 2" descr="C:\Users\Asus\Dropbox\DEF2\usecases_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ropbox\DEF2\usecases_produc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279F4" w14:textId="3B0F4EE2" w:rsidR="005E074B" w:rsidRDefault="005E074B" w:rsidP="005E074B">
      <w:pPr>
        <w:pStyle w:val="Nadpis2"/>
        <w:rPr>
          <w:lang w:val="cs-CZ"/>
        </w:rPr>
      </w:pPr>
      <w:r>
        <w:rPr>
          <w:lang w:val="cs-CZ"/>
        </w:rPr>
        <w:t xml:space="preserve">Use case: </w:t>
      </w:r>
      <w:r w:rsidR="003C4C6F">
        <w:rPr>
          <w:lang w:val="cs-CZ"/>
        </w:rPr>
        <w:t>Spravovat produkty</w:t>
      </w:r>
      <w:r w:rsidR="00CF118F">
        <w:rPr>
          <w:lang w:val="cs-CZ"/>
        </w:rPr>
        <w:t xml:space="preserve"> (CRUD)</w:t>
      </w:r>
    </w:p>
    <w:p w14:paraId="0A66335A" w14:textId="5CBC51E7" w:rsidR="003C4C6F" w:rsidRDefault="003C4C6F" w:rsidP="003C4C6F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0210E20A" w14:textId="0F3556F7" w:rsidR="003C4C6F" w:rsidRDefault="003C4C6F" w:rsidP="003C4C6F">
      <w:pPr>
        <w:pStyle w:val="Nadpis4"/>
        <w:rPr>
          <w:lang w:val="cs-CZ"/>
        </w:rPr>
      </w:pPr>
      <w:r>
        <w:rPr>
          <w:lang w:val="cs-CZ"/>
        </w:rPr>
        <w:t>Osoba odpovědná za produkt</w:t>
      </w:r>
    </w:p>
    <w:p w14:paraId="04BAD977" w14:textId="723F66F4" w:rsidR="003C4C6F" w:rsidRDefault="003C4C6F" w:rsidP="003C4C6F">
      <w:pPr>
        <w:pStyle w:val="Nadpis4"/>
        <w:rPr>
          <w:lang w:val="cs-CZ"/>
        </w:rPr>
      </w:pPr>
      <w:r>
        <w:rPr>
          <w:lang w:val="cs-CZ"/>
        </w:rPr>
        <w:t>Správce produktů</w:t>
      </w:r>
    </w:p>
    <w:p w14:paraId="1ED73B2B" w14:textId="5D41574C" w:rsidR="00C07615" w:rsidRPr="00C07615" w:rsidRDefault="00C07615" w:rsidP="00C07615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7FE43E85" w14:textId="2F7C0F45" w:rsidR="003C4C6F" w:rsidRDefault="003C4C6F" w:rsidP="003C4C6F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0C58387F" w14:textId="479BDB4C" w:rsidR="003C4C6F" w:rsidRDefault="003C4C6F" w:rsidP="003C4C6F">
      <w:pPr>
        <w:rPr>
          <w:lang w:val="cs-CZ"/>
        </w:rPr>
      </w:pPr>
      <w:r>
        <w:rPr>
          <w:lang w:val="cs-CZ"/>
        </w:rPr>
        <w:t>Use case umožňuje číst, přidávat, mazat a upravovat produkty.</w:t>
      </w:r>
    </w:p>
    <w:p w14:paraId="6FE9DE7B" w14:textId="7491AE8F" w:rsidR="003C4C6F" w:rsidRDefault="003C4C6F" w:rsidP="003C4C6F">
      <w:pPr>
        <w:pStyle w:val="Nadpis3"/>
        <w:rPr>
          <w:lang w:val="cs-CZ"/>
        </w:rPr>
      </w:pPr>
      <w:r>
        <w:rPr>
          <w:lang w:val="cs-CZ"/>
        </w:rPr>
        <w:t>Podmínky pro spuštění</w:t>
      </w:r>
      <w:r w:rsidR="00DC4926">
        <w:rPr>
          <w:lang w:val="cs-CZ"/>
        </w:rPr>
        <w:t xml:space="preserve"> (Create)</w:t>
      </w:r>
    </w:p>
    <w:p w14:paraId="17641BF5" w14:textId="0A663D4B" w:rsidR="00DC4926" w:rsidRDefault="003C4C6F" w:rsidP="00DC4926">
      <w:pPr>
        <w:rPr>
          <w:lang w:val="cs-CZ"/>
        </w:rPr>
      </w:pPr>
      <w:r>
        <w:rPr>
          <w:lang w:val="cs-CZ"/>
        </w:rPr>
        <w:t xml:space="preserve">Uživatel musí mít </w:t>
      </w:r>
      <w:r w:rsidR="00DC4926">
        <w:rPr>
          <w:lang w:val="cs-CZ"/>
        </w:rPr>
        <w:t>právo na vytváření nových produktů</w:t>
      </w:r>
    </w:p>
    <w:p w14:paraId="3BA948A1" w14:textId="745720D0" w:rsidR="00130866" w:rsidRDefault="00130866" w:rsidP="00130866">
      <w:pPr>
        <w:pStyle w:val="Nadpis3"/>
        <w:rPr>
          <w:lang w:val="cs-CZ"/>
        </w:rPr>
      </w:pPr>
      <w:r>
        <w:rPr>
          <w:lang w:val="cs-CZ"/>
        </w:rPr>
        <w:lastRenderedPageBreak/>
        <w:t>Základní tok (Create)</w:t>
      </w:r>
    </w:p>
    <w:p w14:paraId="47C8905D" w14:textId="2F97A74C" w:rsidR="00130866" w:rsidRDefault="00130866" w:rsidP="00130866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možnost vytvořit nový produkt.</w:t>
      </w:r>
    </w:p>
    <w:p w14:paraId="2BDF4646" w14:textId="53FEEDC4" w:rsidR="00130866" w:rsidRDefault="00130866" w:rsidP="00130866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zadá požadovaná data a odešle je.</w:t>
      </w:r>
    </w:p>
    <w:p w14:paraId="1F63D569" w14:textId="0BB2AD79" w:rsidR="00130866" w:rsidRDefault="00130866" w:rsidP="00130866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vytvoří nový produkt dle zadaných parametrů.</w:t>
      </w:r>
    </w:p>
    <w:p w14:paraId="00E42C28" w14:textId="13439999" w:rsidR="00DC4926" w:rsidRDefault="00DC4926" w:rsidP="00DC4926">
      <w:pPr>
        <w:pStyle w:val="Nadpis3"/>
        <w:rPr>
          <w:lang w:val="cs-CZ"/>
        </w:rPr>
      </w:pPr>
      <w:r>
        <w:rPr>
          <w:lang w:val="cs-CZ"/>
        </w:rPr>
        <w:t>Důsledky (Create)</w:t>
      </w:r>
    </w:p>
    <w:p w14:paraId="18370EE8" w14:textId="18CFA40A" w:rsidR="00DC4926" w:rsidRDefault="00DC4926" w:rsidP="00DC4926">
      <w:pPr>
        <w:rPr>
          <w:lang w:val="cs-CZ"/>
        </w:rPr>
      </w:pPr>
      <w:r>
        <w:rPr>
          <w:lang w:val="cs-CZ"/>
        </w:rPr>
        <w:t>V systému bude vytvořen nový produkt.</w:t>
      </w:r>
    </w:p>
    <w:p w14:paraId="2365D8C5" w14:textId="77F28975" w:rsidR="001E0EC4" w:rsidRDefault="001E0EC4" w:rsidP="001E0EC4">
      <w:pPr>
        <w:pStyle w:val="Nadpis3"/>
        <w:rPr>
          <w:lang w:val="cs-CZ"/>
        </w:rPr>
      </w:pPr>
      <w:r>
        <w:rPr>
          <w:lang w:val="cs-CZ"/>
        </w:rPr>
        <w:t>Podmínky pro spuštění (Retrieve)</w:t>
      </w:r>
    </w:p>
    <w:p w14:paraId="331A348E" w14:textId="676A04FB" w:rsidR="001E0EC4" w:rsidRPr="001E0EC4" w:rsidRDefault="001E0EC4" w:rsidP="001E0EC4">
      <w:pPr>
        <w:rPr>
          <w:lang w:val="cs-CZ"/>
        </w:rPr>
      </w:pPr>
      <w:r>
        <w:rPr>
          <w:lang w:val="cs-CZ"/>
        </w:rPr>
        <w:t>Uživatel musí mít právo na čtení produktů.</w:t>
      </w:r>
    </w:p>
    <w:p w14:paraId="5C1E7DDE" w14:textId="3D900C33" w:rsidR="00DC4926" w:rsidRDefault="00DC4926" w:rsidP="00DC4926">
      <w:pPr>
        <w:pStyle w:val="Nadpis3"/>
        <w:rPr>
          <w:lang w:val="cs-CZ"/>
        </w:rPr>
      </w:pPr>
      <w:r>
        <w:rPr>
          <w:lang w:val="cs-CZ"/>
        </w:rPr>
        <w:t>Podmínky pro spuštění (Update)</w:t>
      </w:r>
    </w:p>
    <w:p w14:paraId="243C6F8C" w14:textId="5A30DF29" w:rsidR="00DC4926" w:rsidRPr="00DC4926" w:rsidRDefault="00DC4926" w:rsidP="00DC4926">
      <w:pPr>
        <w:rPr>
          <w:lang w:val="cs-CZ"/>
        </w:rPr>
      </w:pPr>
      <w:r>
        <w:rPr>
          <w:lang w:val="cs-CZ"/>
        </w:rPr>
        <w:t>Uživatel musí mít právo na editaci produktů.</w:t>
      </w:r>
    </w:p>
    <w:p w14:paraId="557885D2" w14:textId="42A65D87" w:rsidR="00130866" w:rsidRDefault="00130866" w:rsidP="00130866">
      <w:pPr>
        <w:pStyle w:val="Nadpis3"/>
        <w:rPr>
          <w:lang w:val="cs-CZ"/>
        </w:rPr>
      </w:pPr>
      <w:r>
        <w:rPr>
          <w:lang w:val="cs-CZ"/>
        </w:rPr>
        <w:t>Základní tok (Update)</w:t>
      </w:r>
    </w:p>
    <w:p w14:paraId="54B158AE" w14:textId="03FA6E25" w:rsidR="00B602F0" w:rsidRDefault="00130866" w:rsidP="00130866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produkt, který chce upravovat.</w:t>
      </w:r>
    </w:p>
    <w:p w14:paraId="326FBEE0" w14:textId="26BF9826" w:rsidR="00130866" w:rsidRDefault="00130866" w:rsidP="00130866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</w:t>
      </w:r>
      <w:r w:rsidR="003B4FAC">
        <w:rPr>
          <w:b w:val="0"/>
          <w:i w:val="0"/>
          <w:lang w:val="cs-CZ"/>
        </w:rPr>
        <w:t>upraví parametry</w:t>
      </w:r>
      <w:r>
        <w:rPr>
          <w:b w:val="0"/>
          <w:i w:val="0"/>
          <w:lang w:val="cs-CZ"/>
        </w:rPr>
        <w:t xml:space="preserve"> a odešle je.</w:t>
      </w:r>
    </w:p>
    <w:p w14:paraId="6E3BDF1B" w14:textId="143D0CDF" w:rsidR="00130866" w:rsidRDefault="00130866" w:rsidP="00130866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uloží změny.</w:t>
      </w:r>
    </w:p>
    <w:p w14:paraId="1C8A220F" w14:textId="6ABC8651" w:rsidR="00BE2900" w:rsidRDefault="00BE2900" w:rsidP="00BE2900">
      <w:pPr>
        <w:pStyle w:val="Nadpis3"/>
        <w:rPr>
          <w:lang w:val="cs-CZ"/>
        </w:rPr>
      </w:pPr>
      <w:r>
        <w:rPr>
          <w:lang w:val="cs-CZ"/>
        </w:rPr>
        <w:t>Důsledky (Update)</w:t>
      </w:r>
    </w:p>
    <w:p w14:paraId="7BFE6D85" w14:textId="1BF0700F" w:rsidR="00BE2900" w:rsidRDefault="00BE2900" w:rsidP="00BE2900">
      <w:pPr>
        <w:rPr>
          <w:lang w:val="cs-CZ"/>
        </w:rPr>
      </w:pPr>
      <w:r>
        <w:rPr>
          <w:lang w:val="cs-CZ"/>
        </w:rPr>
        <w:t>Zvolen</w:t>
      </w:r>
      <w:r w:rsidR="00D04B74">
        <w:rPr>
          <w:lang w:val="cs-CZ"/>
        </w:rPr>
        <w:t>ý produkt bude mít aktualizované</w:t>
      </w:r>
      <w:r>
        <w:rPr>
          <w:lang w:val="cs-CZ"/>
        </w:rPr>
        <w:t xml:space="preserve"> </w:t>
      </w:r>
      <w:r w:rsidR="00D04B74">
        <w:rPr>
          <w:lang w:val="cs-CZ"/>
        </w:rPr>
        <w:t>parametry</w:t>
      </w:r>
      <w:r>
        <w:rPr>
          <w:lang w:val="cs-CZ"/>
        </w:rPr>
        <w:t>.</w:t>
      </w:r>
    </w:p>
    <w:p w14:paraId="11A95834" w14:textId="3D7DC576" w:rsidR="00722E2C" w:rsidRDefault="00722E2C" w:rsidP="00722E2C">
      <w:pPr>
        <w:pStyle w:val="Nadpis3"/>
        <w:rPr>
          <w:lang w:val="cs-CZ"/>
        </w:rPr>
      </w:pPr>
      <w:r>
        <w:rPr>
          <w:lang w:val="cs-CZ"/>
        </w:rPr>
        <w:t>Podmínky pro spuštění (Delete)</w:t>
      </w:r>
    </w:p>
    <w:p w14:paraId="6282582E" w14:textId="1D0D1729" w:rsidR="00722E2C" w:rsidRPr="00722E2C" w:rsidRDefault="00722E2C" w:rsidP="00722E2C">
      <w:pPr>
        <w:rPr>
          <w:lang w:val="cs-CZ"/>
        </w:rPr>
      </w:pPr>
      <w:r>
        <w:rPr>
          <w:lang w:val="cs-CZ"/>
        </w:rPr>
        <w:t>Uživatel musí mít právo na editaci produktů.</w:t>
      </w:r>
    </w:p>
    <w:p w14:paraId="1C7E50C2" w14:textId="1947D1BA" w:rsidR="00DC4926" w:rsidRDefault="00DC4926" w:rsidP="00DC4926">
      <w:pPr>
        <w:pStyle w:val="Nadpis3"/>
        <w:rPr>
          <w:lang w:val="cs-CZ"/>
        </w:rPr>
      </w:pPr>
      <w:r>
        <w:rPr>
          <w:lang w:val="cs-CZ"/>
        </w:rPr>
        <w:t>Základní tok (Delete)</w:t>
      </w:r>
    </w:p>
    <w:p w14:paraId="29C8D95F" w14:textId="7F75C563" w:rsidR="00DC4926" w:rsidRDefault="00DC4926" w:rsidP="00DC4926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produkt, který chce smazat, a tuto informaci odešle.</w:t>
      </w:r>
    </w:p>
    <w:p w14:paraId="77C94555" w14:textId="02FFEF31" w:rsidR="00DC4926" w:rsidRDefault="00DC4926" w:rsidP="00DC4926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smaže daný produkt a přiřazené entity (aplikace, instalace, prostředí)</w:t>
      </w:r>
      <w:r w:rsidR="00CE6544">
        <w:rPr>
          <w:b w:val="0"/>
          <w:i w:val="0"/>
          <w:lang w:val="cs-CZ"/>
        </w:rPr>
        <w:t>.</w:t>
      </w:r>
    </w:p>
    <w:p w14:paraId="784CFDE7" w14:textId="760E6E61" w:rsidR="00DC4926" w:rsidRDefault="00CE6544" w:rsidP="00CE6544">
      <w:pPr>
        <w:pStyle w:val="Nadpis3"/>
        <w:rPr>
          <w:lang w:val="cs-CZ"/>
        </w:rPr>
      </w:pPr>
      <w:r>
        <w:rPr>
          <w:lang w:val="cs-CZ"/>
        </w:rPr>
        <w:t>Důsledky (Delete)</w:t>
      </w:r>
    </w:p>
    <w:p w14:paraId="2304466C" w14:textId="20991E44" w:rsidR="00CE6544" w:rsidRDefault="00655CD2" w:rsidP="00CE6544">
      <w:pPr>
        <w:rPr>
          <w:lang w:val="cs-CZ"/>
        </w:rPr>
      </w:pPr>
      <w:r>
        <w:rPr>
          <w:lang w:val="cs-CZ"/>
        </w:rPr>
        <w:t xml:space="preserve">Zvolený </w:t>
      </w:r>
      <w:r w:rsidR="005C3667">
        <w:rPr>
          <w:lang w:val="cs-CZ"/>
        </w:rPr>
        <w:t>produkt</w:t>
      </w:r>
      <w:r>
        <w:rPr>
          <w:lang w:val="cs-CZ"/>
        </w:rPr>
        <w:t xml:space="preserve"> a přidružené entity budou smazány ze systému.</w:t>
      </w:r>
    </w:p>
    <w:p w14:paraId="409440BC" w14:textId="72EFED08" w:rsidR="00CF118F" w:rsidRDefault="00CF118F" w:rsidP="00CF118F">
      <w:pPr>
        <w:pStyle w:val="Nadpis2"/>
        <w:rPr>
          <w:lang w:val="cs-CZ"/>
        </w:rPr>
      </w:pPr>
      <w:r>
        <w:rPr>
          <w:lang w:val="cs-CZ"/>
        </w:rPr>
        <w:lastRenderedPageBreak/>
        <w:t>Use case: Spravovat instalace (CRUD)</w:t>
      </w:r>
    </w:p>
    <w:p w14:paraId="686F9EDF" w14:textId="77777777" w:rsidR="00CF118F" w:rsidRDefault="00CF118F" w:rsidP="00CF118F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1D2EB259" w14:textId="77777777" w:rsidR="00CF118F" w:rsidRDefault="00CF118F" w:rsidP="00CF118F">
      <w:pPr>
        <w:pStyle w:val="Nadpis4"/>
        <w:rPr>
          <w:lang w:val="cs-CZ"/>
        </w:rPr>
      </w:pPr>
      <w:r>
        <w:rPr>
          <w:lang w:val="cs-CZ"/>
        </w:rPr>
        <w:t>Osoba odpovědná za produkt</w:t>
      </w:r>
    </w:p>
    <w:p w14:paraId="237CB1F0" w14:textId="77777777" w:rsidR="00CF118F" w:rsidRDefault="00CF118F" w:rsidP="00CF118F">
      <w:pPr>
        <w:pStyle w:val="Nadpis4"/>
        <w:rPr>
          <w:lang w:val="cs-CZ"/>
        </w:rPr>
      </w:pPr>
      <w:r>
        <w:rPr>
          <w:lang w:val="cs-CZ"/>
        </w:rPr>
        <w:t>Správce produktů</w:t>
      </w:r>
    </w:p>
    <w:p w14:paraId="01C3011C" w14:textId="77777777" w:rsidR="00CF118F" w:rsidRDefault="00CF118F" w:rsidP="00CF118F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03025F48" w14:textId="77777777" w:rsidR="00CF118F" w:rsidRDefault="00CF118F" w:rsidP="00CF118F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0D0E0009" w14:textId="0E876995" w:rsidR="00CF118F" w:rsidRDefault="00CF118F" w:rsidP="00CF118F">
      <w:pPr>
        <w:rPr>
          <w:lang w:val="cs-CZ"/>
        </w:rPr>
      </w:pPr>
      <w:r>
        <w:rPr>
          <w:lang w:val="cs-CZ"/>
        </w:rPr>
        <w:t>Use case umožňuje číst, přidávat, mazat a upravovat instalace.</w:t>
      </w:r>
    </w:p>
    <w:p w14:paraId="69267278" w14:textId="2B8B8D65" w:rsidR="00CF118F" w:rsidRDefault="003867A4" w:rsidP="003867A4">
      <w:pPr>
        <w:pStyle w:val="Nadpis3"/>
        <w:rPr>
          <w:lang w:val="cs-CZ"/>
        </w:rPr>
      </w:pPr>
      <w:r>
        <w:rPr>
          <w:lang w:val="cs-CZ"/>
        </w:rPr>
        <w:t>Podmínky pro spuštění (Create)</w:t>
      </w:r>
    </w:p>
    <w:p w14:paraId="03FA11DA" w14:textId="44369616" w:rsidR="003867A4" w:rsidRDefault="003867A4" w:rsidP="003867A4">
      <w:pPr>
        <w:rPr>
          <w:lang w:val="cs-CZ"/>
        </w:rPr>
      </w:pPr>
      <w:r>
        <w:rPr>
          <w:lang w:val="cs-CZ"/>
        </w:rPr>
        <w:t>Uživatel musí mít práva na editaci produktů. Danému produktu musí být přiřazeno alespoň jedno prostředí a alespoň jedna aplikace (v opačném případě není na co instalaci navázat).</w:t>
      </w:r>
    </w:p>
    <w:p w14:paraId="5666E39B" w14:textId="40B5857A" w:rsidR="003867A4" w:rsidRDefault="003867A4" w:rsidP="003867A4">
      <w:pPr>
        <w:pStyle w:val="Nadpis3"/>
        <w:rPr>
          <w:lang w:val="cs-CZ"/>
        </w:rPr>
      </w:pPr>
      <w:r>
        <w:rPr>
          <w:lang w:val="cs-CZ"/>
        </w:rPr>
        <w:t>Základní tok (Create)</w:t>
      </w:r>
    </w:p>
    <w:p w14:paraId="383ABEC6" w14:textId="78B4AAED" w:rsidR="003867A4" w:rsidRDefault="003867A4" w:rsidP="003867A4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v produktu možnost vytvořit novou instalaci.</w:t>
      </w:r>
    </w:p>
    <w:p w14:paraId="6CA390E5" w14:textId="7DA122C7" w:rsidR="003867A4" w:rsidRPr="003867A4" w:rsidRDefault="003867A4" w:rsidP="003867A4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vyplní parametry a vybere aplikaci a prostředí, na něž chce instalaci navázat. Tyto informace odešle.</w:t>
      </w:r>
    </w:p>
    <w:p w14:paraId="460E348B" w14:textId="6FA2DE80" w:rsidR="003867A4" w:rsidRDefault="003867A4" w:rsidP="00CF118F">
      <w:pPr>
        <w:pStyle w:val="Nadpis4"/>
        <w:rPr>
          <w:b w:val="0"/>
          <w:i w:val="0"/>
          <w:lang w:val="cs-CZ"/>
        </w:rPr>
      </w:pPr>
      <w:r>
        <w:rPr>
          <w:lang w:val="cs-CZ"/>
        </w:rPr>
        <w:t xml:space="preserve"> </w:t>
      </w:r>
      <w:r>
        <w:rPr>
          <w:b w:val="0"/>
          <w:i w:val="0"/>
          <w:lang w:val="cs-CZ"/>
        </w:rPr>
        <w:t>Systém vytvoří novou instalaci dle zadaných parametrů.</w:t>
      </w:r>
    </w:p>
    <w:p w14:paraId="7A7B84CE" w14:textId="4A2FCD3D" w:rsidR="003867A4" w:rsidRDefault="003867A4" w:rsidP="003867A4">
      <w:pPr>
        <w:pStyle w:val="Nadpis3"/>
        <w:rPr>
          <w:lang w:val="cs-CZ"/>
        </w:rPr>
      </w:pPr>
      <w:r>
        <w:rPr>
          <w:lang w:val="cs-CZ"/>
        </w:rPr>
        <w:t>Důsledky (Create)</w:t>
      </w:r>
    </w:p>
    <w:p w14:paraId="609EE122" w14:textId="7397F977" w:rsidR="003867A4" w:rsidRDefault="003867A4" w:rsidP="003867A4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V systému bude vytvořena nová instalace přidružená konkrétnímu produktu.</w:t>
      </w:r>
    </w:p>
    <w:p w14:paraId="6FF374D3" w14:textId="06797D1C" w:rsidR="003B4FAC" w:rsidRDefault="003B4FAC" w:rsidP="003B4FAC">
      <w:pPr>
        <w:pStyle w:val="Nadpis3"/>
        <w:rPr>
          <w:lang w:val="cs-CZ"/>
        </w:rPr>
      </w:pPr>
      <w:r>
        <w:rPr>
          <w:lang w:val="cs-CZ"/>
        </w:rPr>
        <w:t>Podmínky pro spuštění (Retrieve)</w:t>
      </w:r>
    </w:p>
    <w:p w14:paraId="09010069" w14:textId="5FB60FFC" w:rsidR="003B4FAC" w:rsidRDefault="003B4FAC" w:rsidP="003B4FAC">
      <w:pPr>
        <w:pStyle w:val="Nadpis4"/>
        <w:numPr>
          <w:ilvl w:val="0"/>
          <w:numId w:val="0"/>
        </w:numPr>
        <w:ind w:left="864" w:hanging="86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musí mít práva na čtení produktů.</w:t>
      </w:r>
    </w:p>
    <w:p w14:paraId="46E1CE59" w14:textId="3C4CB5C9" w:rsidR="003B4FAC" w:rsidRDefault="003B4FAC" w:rsidP="003B4FAC">
      <w:pPr>
        <w:pStyle w:val="Nadpis3"/>
        <w:rPr>
          <w:lang w:val="cs-CZ"/>
        </w:rPr>
      </w:pPr>
      <w:r>
        <w:rPr>
          <w:lang w:val="cs-CZ"/>
        </w:rPr>
        <w:t>Podmínky pro spuštění (Update)</w:t>
      </w:r>
    </w:p>
    <w:p w14:paraId="263E3A3B" w14:textId="1725A126" w:rsidR="003B4FAC" w:rsidRDefault="003B4FAC" w:rsidP="003B4FAC">
      <w:pPr>
        <w:pStyle w:val="Nadpis3"/>
        <w:numPr>
          <w:ilvl w:val="0"/>
          <w:numId w:val="0"/>
        </w:numPr>
        <w:rPr>
          <w:b w:val="0"/>
          <w:lang w:val="cs-CZ"/>
        </w:rPr>
      </w:pPr>
      <w:r>
        <w:rPr>
          <w:b w:val="0"/>
          <w:lang w:val="cs-CZ"/>
        </w:rPr>
        <w:t>Uživatel musí mít práva na editaci produktů.</w:t>
      </w:r>
    </w:p>
    <w:p w14:paraId="082BE610" w14:textId="5F1F086B" w:rsidR="003B4FAC" w:rsidRDefault="003B4FAC" w:rsidP="003B4FAC">
      <w:pPr>
        <w:pStyle w:val="Nadpis3"/>
        <w:rPr>
          <w:lang w:val="cs-CZ"/>
        </w:rPr>
      </w:pPr>
      <w:r>
        <w:rPr>
          <w:lang w:val="cs-CZ"/>
        </w:rPr>
        <w:t>Základní tok (Update)</w:t>
      </w:r>
    </w:p>
    <w:p w14:paraId="477B4551" w14:textId="073DFC58" w:rsidR="003B4FAC" w:rsidRDefault="003B4FAC" w:rsidP="003B4FAC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v produktu instalaci, již chce upravovat.</w:t>
      </w:r>
    </w:p>
    <w:p w14:paraId="6FB82A5C" w14:textId="70A0CDE6" w:rsidR="003B4FAC" w:rsidRDefault="003B4FAC" w:rsidP="003B4FAC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změní parametry a odešle je.</w:t>
      </w:r>
    </w:p>
    <w:p w14:paraId="7FA4CEDC" w14:textId="1F3CC166" w:rsidR="003B4FAC" w:rsidRDefault="003B4FAC" w:rsidP="003B4FAC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uloží změny.</w:t>
      </w:r>
    </w:p>
    <w:p w14:paraId="3AC578BB" w14:textId="3C140C9E" w:rsidR="003B4FAC" w:rsidRDefault="003B4FAC" w:rsidP="003B4FAC">
      <w:pPr>
        <w:pStyle w:val="Nadpis3"/>
        <w:rPr>
          <w:lang w:val="cs-CZ"/>
        </w:rPr>
      </w:pPr>
      <w:r>
        <w:rPr>
          <w:lang w:val="cs-CZ"/>
        </w:rPr>
        <w:t>Důsledky (Update)</w:t>
      </w:r>
    </w:p>
    <w:p w14:paraId="07E6CB5B" w14:textId="6834E9D4" w:rsidR="003B4FAC" w:rsidRDefault="003B4FAC" w:rsidP="003B4FAC">
      <w:pPr>
        <w:rPr>
          <w:lang w:val="cs-CZ"/>
        </w:rPr>
      </w:pPr>
      <w:r>
        <w:rPr>
          <w:lang w:val="cs-CZ"/>
        </w:rPr>
        <w:t>Zvolená instalace bude mít aktualizované parametry.</w:t>
      </w:r>
    </w:p>
    <w:p w14:paraId="49C81413" w14:textId="6C223021" w:rsidR="00786ABE" w:rsidRDefault="00786ABE" w:rsidP="00786ABE">
      <w:pPr>
        <w:pStyle w:val="Nadpis3"/>
        <w:rPr>
          <w:lang w:val="cs-CZ"/>
        </w:rPr>
      </w:pPr>
      <w:r>
        <w:rPr>
          <w:lang w:val="cs-CZ"/>
        </w:rPr>
        <w:t>Podmínky pro spuštění (Delete)</w:t>
      </w:r>
    </w:p>
    <w:p w14:paraId="64FA29CB" w14:textId="3EB72F0F" w:rsidR="00786ABE" w:rsidRDefault="00786ABE" w:rsidP="00786ABE">
      <w:pPr>
        <w:rPr>
          <w:lang w:val="cs-CZ"/>
        </w:rPr>
      </w:pPr>
      <w:r>
        <w:rPr>
          <w:lang w:val="cs-CZ"/>
        </w:rPr>
        <w:t>Uživatel musí mít práva na editaci produktů.</w:t>
      </w:r>
    </w:p>
    <w:p w14:paraId="53AA1367" w14:textId="3AE07399" w:rsidR="00786ABE" w:rsidRDefault="00786ABE" w:rsidP="00786ABE">
      <w:pPr>
        <w:pStyle w:val="Nadpis3"/>
        <w:rPr>
          <w:lang w:val="cs-CZ"/>
        </w:rPr>
      </w:pPr>
      <w:r>
        <w:rPr>
          <w:lang w:val="cs-CZ"/>
        </w:rPr>
        <w:lastRenderedPageBreak/>
        <w:t>Základní tok (Delete)</w:t>
      </w:r>
    </w:p>
    <w:p w14:paraId="7F2EA0EC" w14:textId="3E207D92" w:rsidR="00786ABE" w:rsidRDefault="00786ABE" w:rsidP="00786ABE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instalaci, kterou chce smazat, a tuto informaci odešle.</w:t>
      </w:r>
    </w:p>
    <w:p w14:paraId="689F30D0" w14:textId="44887699" w:rsidR="00786ABE" w:rsidRDefault="00786ABE" w:rsidP="00786ABE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smaže zvolenou instalaci.</w:t>
      </w:r>
    </w:p>
    <w:p w14:paraId="0C19601A" w14:textId="4413BD2C" w:rsidR="00786ABE" w:rsidRDefault="00786ABE" w:rsidP="00786ABE">
      <w:pPr>
        <w:pStyle w:val="Nadpis3"/>
        <w:rPr>
          <w:lang w:val="cs-CZ"/>
        </w:rPr>
      </w:pPr>
      <w:r>
        <w:rPr>
          <w:lang w:val="cs-CZ"/>
        </w:rPr>
        <w:t>Důsledky (Delete)</w:t>
      </w:r>
    </w:p>
    <w:p w14:paraId="58B21D1D" w14:textId="4537A0CF" w:rsidR="00786ABE" w:rsidRPr="00786ABE" w:rsidRDefault="00786ABE" w:rsidP="00786ABE">
      <w:pPr>
        <w:rPr>
          <w:lang w:val="cs-CZ"/>
        </w:rPr>
      </w:pPr>
      <w:r>
        <w:rPr>
          <w:lang w:val="cs-CZ"/>
        </w:rPr>
        <w:t>Zvolená instalace bude smazána ze systému.</w:t>
      </w:r>
      <w:r w:rsidR="00674F11">
        <w:rPr>
          <w:lang w:val="cs-CZ"/>
        </w:rPr>
        <w:t xml:space="preserve"> Zvolený produkt bude mít o instalaci méně.</w:t>
      </w:r>
    </w:p>
    <w:p w14:paraId="2DC2C355" w14:textId="3EC02A5D" w:rsidR="00CF1952" w:rsidRDefault="00CF1952" w:rsidP="00CF1952">
      <w:pPr>
        <w:pStyle w:val="Nadpis2"/>
        <w:rPr>
          <w:lang w:val="cs-CZ"/>
        </w:rPr>
      </w:pPr>
      <w:r>
        <w:rPr>
          <w:lang w:val="cs-CZ"/>
        </w:rPr>
        <w:t>Use case: Spravovat aplikace (CRUD)</w:t>
      </w:r>
    </w:p>
    <w:p w14:paraId="23CC67F3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73BCA779" w14:textId="77777777" w:rsidR="00CF1952" w:rsidRDefault="00CF1952" w:rsidP="00CF1952">
      <w:pPr>
        <w:pStyle w:val="Nadpis4"/>
        <w:rPr>
          <w:lang w:val="cs-CZ"/>
        </w:rPr>
      </w:pPr>
      <w:r>
        <w:rPr>
          <w:lang w:val="cs-CZ"/>
        </w:rPr>
        <w:t>Osoba odpovědná za produkt</w:t>
      </w:r>
    </w:p>
    <w:p w14:paraId="2771B0C3" w14:textId="77777777" w:rsidR="00CF1952" w:rsidRDefault="00CF1952" w:rsidP="00CF1952">
      <w:pPr>
        <w:pStyle w:val="Nadpis4"/>
        <w:rPr>
          <w:lang w:val="cs-CZ"/>
        </w:rPr>
      </w:pPr>
      <w:r>
        <w:rPr>
          <w:lang w:val="cs-CZ"/>
        </w:rPr>
        <w:t>Správce produktů</w:t>
      </w:r>
    </w:p>
    <w:p w14:paraId="4F970095" w14:textId="77777777" w:rsidR="00CF1952" w:rsidRDefault="00CF1952" w:rsidP="00CF1952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6EFE2280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267E888E" w14:textId="75889936" w:rsidR="00CF1952" w:rsidRDefault="00CF1952" w:rsidP="00CF1952">
      <w:pPr>
        <w:rPr>
          <w:lang w:val="cs-CZ"/>
        </w:rPr>
      </w:pPr>
      <w:r>
        <w:rPr>
          <w:lang w:val="cs-CZ"/>
        </w:rPr>
        <w:t>Use case umožňuje číst, přidávat, mazat a upravovat aplikace.</w:t>
      </w:r>
    </w:p>
    <w:p w14:paraId="5F497365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t>Podmínky pro spuštění (Create)</w:t>
      </w:r>
    </w:p>
    <w:p w14:paraId="1FDCD24B" w14:textId="3E9B7970" w:rsidR="00CF1952" w:rsidRDefault="00CF1952" w:rsidP="00CF1952">
      <w:pPr>
        <w:rPr>
          <w:lang w:val="cs-CZ"/>
        </w:rPr>
      </w:pPr>
      <w:r>
        <w:rPr>
          <w:lang w:val="cs-CZ"/>
        </w:rPr>
        <w:t>Uživatel musí mít práva na editaci produktů. V systému musí mít vložen alespoň jeden balíček (v opačném případě není na co aplikaci navázat).</w:t>
      </w:r>
    </w:p>
    <w:p w14:paraId="757C5099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lastRenderedPageBreak/>
        <w:t>Základní tok (Create)</w:t>
      </w:r>
    </w:p>
    <w:p w14:paraId="3D2CF71E" w14:textId="52837F03" w:rsidR="00CF1952" w:rsidRPr="00CF1952" w:rsidRDefault="00CF1952" w:rsidP="00CF1952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v produktu možnost vytvořit novou aplikaci</w:t>
      </w:r>
      <w:r w:rsidRPr="00CF1952">
        <w:rPr>
          <w:b w:val="0"/>
          <w:i w:val="0"/>
          <w:lang w:val="cs-CZ"/>
        </w:rPr>
        <w:t>.</w:t>
      </w:r>
    </w:p>
    <w:p w14:paraId="0111055B" w14:textId="282F8FA5" w:rsidR="00CF1952" w:rsidRPr="003867A4" w:rsidRDefault="00CF1952" w:rsidP="00CF1952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vyplní parametry a vybere balíček, na nějž chce instalaci navázat. Tyto informace odešle.</w:t>
      </w:r>
    </w:p>
    <w:p w14:paraId="0507242B" w14:textId="0FB30348" w:rsidR="00CF1952" w:rsidRDefault="00CF1952" w:rsidP="00CF1952">
      <w:pPr>
        <w:pStyle w:val="Nadpis4"/>
        <w:rPr>
          <w:b w:val="0"/>
          <w:i w:val="0"/>
          <w:lang w:val="cs-CZ"/>
        </w:rPr>
      </w:pPr>
      <w:r>
        <w:rPr>
          <w:lang w:val="cs-CZ"/>
        </w:rPr>
        <w:t xml:space="preserve"> </w:t>
      </w:r>
      <w:r>
        <w:rPr>
          <w:b w:val="0"/>
          <w:i w:val="0"/>
          <w:lang w:val="cs-CZ"/>
        </w:rPr>
        <w:t>Systém vytvoří novou aplikaci dle zadaných parametrů.</w:t>
      </w:r>
    </w:p>
    <w:p w14:paraId="7E032A42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t>Důsledky (Create)</w:t>
      </w:r>
    </w:p>
    <w:p w14:paraId="5A792ADB" w14:textId="43E66DE4" w:rsidR="00CF1952" w:rsidRDefault="00CF1952" w:rsidP="00CF1952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V systému bude vytvořena nová aplikace přidružená konkrétnímu produktu.</w:t>
      </w:r>
    </w:p>
    <w:p w14:paraId="756DFE54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t>Podmínky pro spuštění (Retrieve)</w:t>
      </w:r>
    </w:p>
    <w:p w14:paraId="17C2D680" w14:textId="77777777" w:rsidR="00CF1952" w:rsidRDefault="00CF1952" w:rsidP="00CF1952">
      <w:pPr>
        <w:pStyle w:val="Nadpis4"/>
        <w:numPr>
          <w:ilvl w:val="0"/>
          <w:numId w:val="0"/>
        </w:numPr>
        <w:ind w:left="864" w:hanging="86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musí mít práva na čtení produktů.</w:t>
      </w:r>
    </w:p>
    <w:p w14:paraId="28ABBB40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t>Podmínky pro spuštění (Update)</w:t>
      </w:r>
    </w:p>
    <w:p w14:paraId="5F3B5C6A" w14:textId="77777777" w:rsidR="00CF1952" w:rsidRDefault="00CF1952" w:rsidP="00CF1952">
      <w:pPr>
        <w:pStyle w:val="Nadpis3"/>
        <w:numPr>
          <w:ilvl w:val="0"/>
          <w:numId w:val="0"/>
        </w:numPr>
        <w:rPr>
          <w:b w:val="0"/>
          <w:lang w:val="cs-CZ"/>
        </w:rPr>
      </w:pPr>
      <w:r>
        <w:rPr>
          <w:b w:val="0"/>
          <w:lang w:val="cs-CZ"/>
        </w:rPr>
        <w:t>Uživatel musí mít práva na editaci produktů.</w:t>
      </w:r>
    </w:p>
    <w:p w14:paraId="03554A5E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t>Základní tok (Update)</w:t>
      </w:r>
    </w:p>
    <w:p w14:paraId="7A12B549" w14:textId="2948ED3C" w:rsidR="00CF1952" w:rsidRDefault="00CF1952" w:rsidP="00CF1952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v produktu aplikaci, již chce upravovat.</w:t>
      </w:r>
    </w:p>
    <w:p w14:paraId="3AC1BA1E" w14:textId="77777777" w:rsidR="00CF1952" w:rsidRDefault="00CF1952" w:rsidP="00CF1952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změní parametry a odešle je.</w:t>
      </w:r>
    </w:p>
    <w:p w14:paraId="350DE066" w14:textId="77777777" w:rsidR="00CF1952" w:rsidRDefault="00CF1952" w:rsidP="00CF1952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uloží změny.</w:t>
      </w:r>
    </w:p>
    <w:p w14:paraId="7066782D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t>Důsledky (Update)</w:t>
      </w:r>
    </w:p>
    <w:p w14:paraId="261D4F5C" w14:textId="672D9D55" w:rsidR="00CF1952" w:rsidRDefault="00CF1952" w:rsidP="00CF1952">
      <w:pPr>
        <w:rPr>
          <w:lang w:val="cs-CZ"/>
        </w:rPr>
      </w:pPr>
      <w:r>
        <w:rPr>
          <w:lang w:val="cs-CZ"/>
        </w:rPr>
        <w:t>Zvolená aplikace bude mít aktualizované parametry.</w:t>
      </w:r>
    </w:p>
    <w:p w14:paraId="4D7A3D62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t>Podmínky pro spuštění (Delete)</w:t>
      </w:r>
    </w:p>
    <w:p w14:paraId="6591C4F2" w14:textId="77777777" w:rsidR="00CF1952" w:rsidRDefault="00CF1952" w:rsidP="00CF1952">
      <w:pPr>
        <w:rPr>
          <w:lang w:val="cs-CZ"/>
        </w:rPr>
      </w:pPr>
      <w:r>
        <w:rPr>
          <w:lang w:val="cs-CZ"/>
        </w:rPr>
        <w:t>Uživatel musí mít práva na editaci produktů.</w:t>
      </w:r>
    </w:p>
    <w:p w14:paraId="243D6AC8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t>Základní tok (Delete)</w:t>
      </w:r>
    </w:p>
    <w:p w14:paraId="63363F97" w14:textId="151FFE41" w:rsidR="00CF1952" w:rsidRDefault="00CF1952" w:rsidP="00CF1952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aplikaci, kterou chce smazat, a tuto informaci odešle.</w:t>
      </w:r>
    </w:p>
    <w:p w14:paraId="333261E4" w14:textId="30BC055B" w:rsidR="00CF1952" w:rsidRDefault="00CF1952" w:rsidP="00CF1952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smaže zvolenou aplikaci a případné navázané instalace.</w:t>
      </w:r>
    </w:p>
    <w:p w14:paraId="2EE24018" w14:textId="77777777" w:rsidR="00CF1952" w:rsidRDefault="00CF1952" w:rsidP="00CF1952">
      <w:pPr>
        <w:pStyle w:val="Nadpis3"/>
        <w:rPr>
          <w:lang w:val="cs-CZ"/>
        </w:rPr>
      </w:pPr>
      <w:r>
        <w:rPr>
          <w:lang w:val="cs-CZ"/>
        </w:rPr>
        <w:t>Důsledky (Delete)</w:t>
      </w:r>
    </w:p>
    <w:p w14:paraId="38C1B182" w14:textId="2F788126" w:rsidR="00CF1952" w:rsidRPr="00786ABE" w:rsidRDefault="00CF1952" w:rsidP="00CF1952">
      <w:pPr>
        <w:rPr>
          <w:lang w:val="cs-CZ"/>
        </w:rPr>
      </w:pPr>
      <w:r>
        <w:rPr>
          <w:lang w:val="cs-CZ"/>
        </w:rPr>
        <w:t>Zvolená aplikace a jí přidružené instalace budou smazány ze systému. Zvolený produkt bude mít o aplikci méně a o tolik instalací, kolik jich bylo na aplikaci navázáno, méně.</w:t>
      </w:r>
    </w:p>
    <w:p w14:paraId="4898D886" w14:textId="05F6087F" w:rsidR="00A847D5" w:rsidRDefault="00A847D5" w:rsidP="00A847D5">
      <w:pPr>
        <w:pStyle w:val="Nadpis2"/>
        <w:rPr>
          <w:lang w:val="cs-CZ"/>
        </w:rPr>
      </w:pPr>
      <w:r>
        <w:rPr>
          <w:lang w:val="cs-CZ"/>
        </w:rPr>
        <w:lastRenderedPageBreak/>
        <w:t>Use case: Spravovat prostředí (CRUD)</w:t>
      </w:r>
    </w:p>
    <w:p w14:paraId="2AB757AF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56ABA798" w14:textId="77777777" w:rsidR="00A847D5" w:rsidRDefault="00A847D5" w:rsidP="00A847D5">
      <w:pPr>
        <w:pStyle w:val="Nadpis4"/>
        <w:rPr>
          <w:lang w:val="cs-CZ"/>
        </w:rPr>
      </w:pPr>
      <w:r>
        <w:rPr>
          <w:lang w:val="cs-CZ"/>
        </w:rPr>
        <w:t>Osoba odpovědná za produkt</w:t>
      </w:r>
    </w:p>
    <w:p w14:paraId="124955F4" w14:textId="77777777" w:rsidR="00A847D5" w:rsidRDefault="00A847D5" w:rsidP="00A847D5">
      <w:pPr>
        <w:pStyle w:val="Nadpis4"/>
        <w:rPr>
          <w:lang w:val="cs-CZ"/>
        </w:rPr>
      </w:pPr>
      <w:r>
        <w:rPr>
          <w:lang w:val="cs-CZ"/>
        </w:rPr>
        <w:t>Správce produktů</w:t>
      </w:r>
    </w:p>
    <w:p w14:paraId="22731C0D" w14:textId="77777777" w:rsidR="00A847D5" w:rsidRDefault="00A847D5" w:rsidP="00A847D5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3507F138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0CBDCAA9" w14:textId="17CF2AEF" w:rsidR="00A847D5" w:rsidRDefault="00A847D5" w:rsidP="00A847D5">
      <w:pPr>
        <w:rPr>
          <w:lang w:val="cs-CZ"/>
        </w:rPr>
      </w:pPr>
      <w:r>
        <w:rPr>
          <w:lang w:val="cs-CZ"/>
        </w:rPr>
        <w:t>Use case umožňuje číst, přidávat, mazat a upravovat prostředí.</w:t>
      </w:r>
    </w:p>
    <w:p w14:paraId="68147CA6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t>Podmínky pro spuštění (Create)</w:t>
      </w:r>
    </w:p>
    <w:p w14:paraId="74FEE28A" w14:textId="2C642255" w:rsidR="00A847D5" w:rsidRDefault="00A847D5" w:rsidP="00A847D5">
      <w:pPr>
        <w:rPr>
          <w:lang w:val="cs-CZ"/>
        </w:rPr>
      </w:pPr>
      <w:r>
        <w:rPr>
          <w:lang w:val="cs-CZ"/>
        </w:rPr>
        <w:t>Uživatel musí mít práva na editaci produktů.</w:t>
      </w:r>
    </w:p>
    <w:p w14:paraId="7145BA19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t>Základní tok (Create)</w:t>
      </w:r>
    </w:p>
    <w:p w14:paraId="1B013590" w14:textId="5927205D" w:rsidR="00A847D5" w:rsidRPr="00CF1952" w:rsidRDefault="00A847D5" w:rsidP="00A847D5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v produktu možnost vytvořit nové prostředí</w:t>
      </w:r>
      <w:r w:rsidRPr="00CF1952">
        <w:rPr>
          <w:b w:val="0"/>
          <w:i w:val="0"/>
          <w:lang w:val="cs-CZ"/>
        </w:rPr>
        <w:t>.</w:t>
      </w:r>
    </w:p>
    <w:p w14:paraId="18709F1F" w14:textId="1B2E0674" w:rsidR="00A847D5" w:rsidRPr="003867A4" w:rsidRDefault="00A847D5" w:rsidP="00A847D5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vyplní parametry a odešle je.</w:t>
      </w:r>
    </w:p>
    <w:p w14:paraId="33951884" w14:textId="30FA0C32" w:rsidR="00A847D5" w:rsidRDefault="00A847D5" w:rsidP="00A847D5">
      <w:pPr>
        <w:pStyle w:val="Nadpis4"/>
        <w:rPr>
          <w:b w:val="0"/>
          <w:i w:val="0"/>
          <w:lang w:val="cs-CZ"/>
        </w:rPr>
      </w:pPr>
      <w:r>
        <w:rPr>
          <w:lang w:val="cs-CZ"/>
        </w:rPr>
        <w:t xml:space="preserve"> </w:t>
      </w:r>
      <w:r>
        <w:rPr>
          <w:b w:val="0"/>
          <w:i w:val="0"/>
          <w:lang w:val="cs-CZ"/>
        </w:rPr>
        <w:t>Systém vytvoří nové prostředí dle zadaných parametrů.</w:t>
      </w:r>
    </w:p>
    <w:p w14:paraId="79DA58E4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t>Důsledky (Create)</w:t>
      </w:r>
    </w:p>
    <w:p w14:paraId="489113F8" w14:textId="44B02357" w:rsidR="00A847D5" w:rsidRDefault="00A847D5" w:rsidP="00A847D5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V systému bude vytvořeno nové prostředí přidružené konkrétnímu produktu.</w:t>
      </w:r>
    </w:p>
    <w:p w14:paraId="00B7F5BA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t>Podmínky pro spuštění (Retrieve)</w:t>
      </w:r>
    </w:p>
    <w:p w14:paraId="2C5A91E0" w14:textId="77777777" w:rsidR="00A847D5" w:rsidRDefault="00A847D5" w:rsidP="00A847D5">
      <w:pPr>
        <w:pStyle w:val="Nadpis4"/>
        <w:numPr>
          <w:ilvl w:val="0"/>
          <w:numId w:val="0"/>
        </w:numPr>
        <w:ind w:left="864" w:hanging="86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musí mít práva na čtení produktů.</w:t>
      </w:r>
    </w:p>
    <w:p w14:paraId="299B05C9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t>Podmínky pro spuštění (Update)</w:t>
      </w:r>
    </w:p>
    <w:p w14:paraId="3B39B2F8" w14:textId="77777777" w:rsidR="00A847D5" w:rsidRDefault="00A847D5" w:rsidP="00A847D5">
      <w:pPr>
        <w:pStyle w:val="Nadpis3"/>
        <w:numPr>
          <w:ilvl w:val="0"/>
          <w:numId w:val="0"/>
        </w:numPr>
        <w:rPr>
          <w:b w:val="0"/>
          <w:lang w:val="cs-CZ"/>
        </w:rPr>
      </w:pPr>
      <w:r>
        <w:rPr>
          <w:b w:val="0"/>
          <w:lang w:val="cs-CZ"/>
        </w:rPr>
        <w:t>Uživatel musí mít práva na editaci produktů.</w:t>
      </w:r>
    </w:p>
    <w:p w14:paraId="2F93A61B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t>Základní tok (Update)</w:t>
      </w:r>
    </w:p>
    <w:p w14:paraId="4E58190C" w14:textId="2A03FF76" w:rsidR="00A847D5" w:rsidRDefault="00A847D5" w:rsidP="00A847D5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v produktu prostředí, jež chce upravovat.</w:t>
      </w:r>
    </w:p>
    <w:p w14:paraId="24C5C6E4" w14:textId="77777777" w:rsidR="00A847D5" w:rsidRDefault="00A847D5" w:rsidP="00A847D5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změní parametry a odešle je.</w:t>
      </w:r>
    </w:p>
    <w:p w14:paraId="526BD106" w14:textId="77777777" w:rsidR="00A847D5" w:rsidRDefault="00A847D5" w:rsidP="00A847D5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uloží změny.</w:t>
      </w:r>
    </w:p>
    <w:p w14:paraId="0D3EB5DD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t>Důsledky (Update)</w:t>
      </w:r>
    </w:p>
    <w:p w14:paraId="39D39B3A" w14:textId="0C8D0508" w:rsidR="00A847D5" w:rsidRDefault="00382E34" w:rsidP="00A847D5">
      <w:pPr>
        <w:rPr>
          <w:lang w:val="cs-CZ"/>
        </w:rPr>
      </w:pPr>
      <w:r>
        <w:rPr>
          <w:lang w:val="cs-CZ"/>
        </w:rPr>
        <w:t xml:space="preserve">Zvolené prostředí </w:t>
      </w:r>
      <w:r w:rsidR="00A847D5">
        <w:rPr>
          <w:lang w:val="cs-CZ"/>
        </w:rPr>
        <w:t>bude mít aktualizované parametry.</w:t>
      </w:r>
    </w:p>
    <w:p w14:paraId="05F6E5E7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t>Podmínky pro spuštění (Delete)</w:t>
      </w:r>
    </w:p>
    <w:p w14:paraId="6BDE7C9F" w14:textId="77777777" w:rsidR="00A847D5" w:rsidRDefault="00A847D5" w:rsidP="00A847D5">
      <w:pPr>
        <w:rPr>
          <w:lang w:val="cs-CZ"/>
        </w:rPr>
      </w:pPr>
      <w:r>
        <w:rPr>
          <w:lang w:val="cs-CZ"/>
        </w:rPr>
        <w:t>Uživatel musí mít práva na editaci produktů.</w:t>
      </w:r>
    </w:p>
    <w:p w14:paraId="515FD852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lastRenderedPageBreak/>
        <w:t>Základní tok (Delete)</w:t>
      </w:r>
    </w:p>
    <w:p w14:paraId="64FAA5AB" w14:textId="5F3FBDEB" w:rsidR="00A847D5" w:rsidRDefault="00A847D5" w:rsidP="00A847D5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zvolí </w:t>
      </w:r>
      <w:r w:rsidR="00382E34">
        <w:rPr>
          <w:b w:val="0"/>
          <w:i w:val="0"/>
          <w:lang w:val="cs-CZ"/>
        </w:rPr>
        <w:t>prostředí, které</w:t>
      </w:r>
      <w:r>
        <w:rPr>
          <w:b w:val="0"/>
          <w:i w:val="0"/>
          <w:lang w:val="cs-CZ"/>
        </w:rPr>
        <w:t xml:space="preserve"> chce smazat, a tuto informaci odešle.</w:t>
      </w:r>
    </w:p>
    <w:p w14:paraId="7EB26FD4" w14:textId="706AD03B" w:rsidR="00A847D5" w:rsidRDefault="00A847D5" w:rsidP="00A847D5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Systém smaže </w:t>
      </w:r>
      <w:r w:rsidR="00382E34">
        <w:rPr>
          <w:b w:val="0"/>
          <w:i w:val="0"/>
          <w:lang w:val="cs-CZ"/>
        </w:rPr>
        <w:t>zvolené prostředí</w:t>
      </w:r>
      <w:r>
        <w:rPr>
          <w:b w:val="0"/>
          <w:i w:val="0"/>
          <w:lang w:val="cs-CZ"/>
        </w:rPr>
        <w:t xml:space="preserve"> a případné navázané instalace.</w:t>
      </w:r>
    </w:p>
    <w:p w14:paraId="1E7908A3" w14:textId="77777777" w:rsidR="00A847D5" w:rsidRDefault="00A847D5" w:rsidP="00A847D5">
      <w:pPr>
        <w:pStyle w:val="Nadpis3"/>
        <w:rPr>
          <w:lang w:val="cs-CZ"/>
        </w:rPr>
      </w:pPr>
      <w:r>
        <w:rPr>
          <w:lang w:val="cs-CZ"/>
        </w:rPr>
        <w:t>Důsledky (Delete)</w:t>
      </w:r>
    </w:p>
    <w:p w14:paraId="244D08FE" w14:textId="72A0BCAB" w:rsidR="00A847D5" w:rsidRPr="00786ABE" w:rsidRDefault="00382E34" w:rsidP="00A847D5">
      <w:pPr>
        <w:rPr>
          <w:lang w:val="cs-CZ"/>
        </w:rPr>
      </w:pPr>
      <w:r>
        <w:rPr>
          <w:lang w:val="cs-CZ"/>
        </w:rPr>
        <w:t xml:space="preserve">Zvolené prostředí a jemu </w:t>
      </w:r>
      <w:r w:rsidR="00A847D5">
        <w:rPr>
          <w:lang w:val="cs-CZ"/>
        </w:rPr>
        <w:t xml:space="preserve">přidružené instalace budou smazány ze systému. Zvolený produkt bude mít o </w:t>
      </w:r>
      <w:r>
        <w:rPr>
          <w:lang w:val="cs-CZ"/>
        </w:rPr>
        <w:t>prostředí</w:t>
      </w:r>
      <w:r w:rsidR="00A847D5">
        <w:rPr>
          <w:lang w:val="cs-CZ"/>
        </w:rPr>
        <w:t xml:space="preserve"> méně a o tolik instalací, kolik jich bylo na </w:t>
      </w:r>
      <w:r>
        <w:rPr>
          <w:lang w:val="cs-CZ"/>
        </w:rPr>
        <w:t>prostředí</w:t>
      </w:r>
      <w:r w:rsidR="00A847D5">
        <w:rPr>
          <w:lang w:val="cs-CZ"/>
        </w:rPr>
        <w:t xml:space="preserve"> navázáno, méně.</w:t>
      </w:r>
    </w:p>
    <w:p w14:paraId="6146F0B1" w14:textId="59128FEE" w:rsidR="00CF1952" w:rsidRDefault="00E74AB9" w:rsidP="00E74AB9">
      <w:pPr>
        <w:pStyle w:val="Nadpis1"/>
        <w:rPr>
          <w:lang w:val="cs-CZ"/>
        </w:rPr>
      </w:pPr>
      <w:r>
        <w:rPr>
          <w:lang w:val="cs-CZ"/>
        </w:rPr>
        <w:t>Servers</w:t>
      </w:r>
    </w:p>
    <w:p w14:paraId="5F4AF129" w14:textId="3450AB26" w:rsidR="00E74AB9" w:rsidRDefault="007B6158" w:rsidP="00E74AB9">
      <w:pPr>
        <w:pStyle w:val="Nadpis2"/>
        <w:numPr>
          <w:ilvl w:val="0"/>
          <w:numId w:val="0"/>
        </w:numPr>
        <w:ind w:left="576" w:hanging="576"/>
        <w:jc w:val="center"/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2FE03224" wp14:editId="028B47DD">
            <wp:extent cx="5935980" cy="3733800"/>
            <wp:effectExtent l="0" t="0" r="7620" b="0"/>
            <wp:docPr id="4" name="Obrázek 4" descr="C:\Users\Asus\Dropbox\DEF2\usecases_ser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ropbox\DEF2\usecases_serv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B7D8" w14:textId="1BB86C0D" w:rsidR="00E74AB9" w:rsidRDefault="00E74AB9" w:rsidP="00E74AB9">
      <w:pPr>
        <w:pStyle w:val="Nadpis2"/>
        <w:rPr>
          <w:lang w:val="cs-CZ"/>
        </w:rPr>
      </w:pPr>
      <w:r>
        <w:rPr>
          <w:lang w:val="cs-CZ"/>
        </w:rPr>
        <w:t>Use case: Spravovat servery (CRUD)</w:t>
      </w:r>
    </w:p>
    <w:p w14:paraId="51712A7D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27C97B4C" w14:textId="3184763F" w:rsidR="00E74AB9" w:rsidRPr="00E74AB9" w:rsidRDefault="00E74AB9" w:rsidP="00E74AB9">
      <w:pPr>
        <w:pStyle w:val="Nadpis4"/>
        <w:rPr>
          <w:lang w:val="cs-CZ"/>
        </w:rPr>
      </w:pPr>
      <w:r>
        <w:rPr>
          <w:lang w:val="cs-CZ"/>
        </w:rPr>
        <w:t>Správce serverů</w:t>
      </w:r>
    </w:p>
    <w:p w14:paraId="5A3518A9" w14:textId="77777777" w:rsidR="00E74AB9" w:rsidRPr="00C07615" w:rsidRDefault="00E74AB9" w:rsidP="00E74AB9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41FFF56B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1376E48A" w14:textId="43C557C5" w:rsidR="00E74AB9" w:rsidRDefault="00E74AB9" w:rsidP="00E74AB9">
      <w:pPr>
        <w:rPr>
          <w:lang w:val="cs-CZ"/>
        </w:rPr>
      </w:pPr>
      <w:r>
        <w:rPr>
          <w:lang w:val="cs-CZ"/>
        </w:rPr>
        <w:t>Use case umožňuje číst, přidávat, mazat a upravovat servery.</w:t>
      </w:r>
    </w:p>
    <w:p w14:paraId="532A2D5E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lastRenderedPageBreak/>
        <w:t>Podmínky pro spuštění (Create)</w:t>
      </w:r>
    </w:p>
    <w:p w14:paraId="141B4193" w14:textId="2FC015C8" w:rsidR="00E74AB9" w:rsidRDefault="00E74AB9" w:rsidP="00E74AB9">
      <w:pPr>
        <w:rPr>
          <w:lang w:val="cs-CZ"/>
        </w:rPr>
      </w:pPr>
      <w:r>
        <w:rPr>
          <w:lang w:val="cs-CZ"/>
        </w:rPr>
        <w:t>Uživatel musí mít právo na vytváření nových serverů.</w:t>
      </w:r>
    </w:p>
    <w:p w14:paraId="74AF5062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t>Základní tok (Create)</w:t>
      </w:r>
    </w:p>
    <w:p w14:paraId="04ABB159" w14:textId="3EB8479C" w:rsidR="00E74AB9" w:rsidRDefault="00E74AB9" w:rsidP="00E74AB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zvolí možnost vytvořit nový </w:t>
      </w:r>
      <w:r w:rsidR="00B43942">
        <w:rPr>
          <w:b w:val="0"/>
          <w:i w:val="0"/>
          <w:lang w:val="cs-CZ"/>
        </w:rPr>
        <w:t>server</w:t>
      </w:r>
      <w:r>
        <w:rPr>
          <w:b w:val="0"/>
          <w:i w:val="0"/>
          <w:lang w:val="cs-CZ"/>
        </w:rPr>
        <w:t>.</w:t>
      </w:r>
    </w:p>
    <w:p w14:paraId="49BF4C9E" w14:textId="77777777" w:rsidR="00E74AB9" w:rsidRDefault="00E74AB9" w:rsidP="00E74AB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zadá požadovaná data a odešle je.</w:t>
      </w:r>
    </w:p>
    <w:p w14:paraId="4AEB2676" w14:textId="5ADC8AA3" w:rsidR="00E74AB9" w:rsidRDefault="00E74AB9" w:rsidP="00E74AB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Systém vytvoří nový </w:t>
      </w:r>
      <w:r w:rsidR="00B43942">
        <w:rPr>
          <w:b w:val="0"/>
          <w:i w:val="0"/>
          <w:lang w:val="cs-CZ"/>
        </w:rPr>
        <w:t>server</w:t>
      </w:r>
      <w:r>
        <w:rPr>
          <w:b w:val="0"/>
          <w:i w:val="0"/>
          <w:lang w:val="cs-CZ"/>
        </w:rPr>
        <w:t xml:space="preserve"> dle zadaných parametrů.</w:t>
      </w:r>
    </w:p>
    <w:p w14:paraId="3A2F4746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t>Důsledky (Create)</w:t>
      </w:r>
    </w:p>
    <w:p w14:paraId="42CE0A11" w14:textId="306A2BC6" w:rsidR="00E74AB9" w:rsidRDefault="00E74AB9" w:rsidP="00E74AB9">
      <w:pPr>
        <w:rPr>
          <w:lang w:val="cs-CZ"/>
        </w:rPr>
      </w:pPr>
      <w:r>
        <w:rPr>
          <w:lang w:val="cs-CZ"/>
        </w:rPr>
        <w:t xml:space="preserve">V systému bude vytvořen nový </w:t>
      </w:r>
      <w:r w:rsidR="00B43942">
        <w:rPr>
          <w:lang w:val="cs-CZ"/>
        </w:rPr>
        <w:t>server</w:t>
      </w:r>
      <w:r>
        <w:rPr>
          <w:lang w:val="cs-CZ"/>
        </w:rPr>
        <w:t>.</w:t>
      </w:r>
    </w:p>
    <w:p w14:paraId="75650C82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t>Podmínky pro spuštění (Retrieve)</w:t>
      </w:r>
    </w:p>
    <w:p w14:paraId="409DCB5E" w14:textId="02357D77" w:rsidR="00E74AB9" w:rsidRPr="001E0EC4" w:rsidRDefault="00E74AB9" w:rsidP="00E74AB9">
      <w:pPr>
        <w:rPr>
          <w:lang w:val="cs-CZ"/>
        </w:rPr>
      </w:pPr>
      <w:r>
        <w:rPr>
          <w:lang w:val="cs-CZ"/>
        </w:rPr>
        <w:t xml:space="preserve">Uživatel musí mít právo na čtení </w:t>
      </w:r>
      <w:r w:rsidR="00B43942">
        <w:rPr>
          <w:lang w:val="cs-CZ"/>
        </w:rPr>
        <w:t>server</w:t>
      </w:r>
      <w:r w:rsidR="002B1F50">
        <w:rPr>
          <w:lang w:val="cs-CZ"/>
        </w:rPr>
        <w:t>ů</w:t>
      </w:r>
      <w:r>
        <w:rPr>
          <w:lang w:val="cs-CZ"/>
        </w:rPr>
        <w:t>.</w:t>
      </w:r>
    </w:p>
    <w:p w14:paraId="008F9D9C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t>Podmínky pro spuštění (Update)</w:t>
      </w:r>
    </w:p>
    <w:p w14:paraId="209E0F96" w14:textId="43F1E89D" w:rsidR="00E74AB9" w:rsidRPr="00DC4926" w:rsidRDefault="00E74AB9" w:rsidP="00E74AB9">
      <w:pPr>
        <w:rPr>
          <w:lang w:val="cs-CZ"/>
        </w:rPr>
      </w:pPr>
      <w:r>
        <w:rPr>
          <w:lang w:val="cs-CZ"/>
        </w:rPr>
        <w:t xml:space="preserve">Uživatel musí mít právo na editaci </w:t>
      </w:r>
      <w:r w:rsidR="00B43942">
        <w:rPr>
          <w:lang w:val="cs-CZ"/>
        </w:rPr>
        <w:t>serverů</w:t>
      </w:r>
      <w:r>
        <w:rPr>
          <w:lang w:val="cs-CZ"/>
        </w:rPr>
        <w:t>.</w:t>
      </w:r>
    </w:p>
    <w:p w14:paraId="6AC8C3E2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t>Základní tok (Update)</w:t>
      </w:r>
    </w:p>
    <w:p w14:paraId="330FAB01" w14:textId="3287A7CE" w:rsidR="00E74AB9" w:rsidRDefault="00E74AB9" w:rsidP="00E74AB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zvolí </w:t>
      </w:r>
      <w:r w:rsidR="00B43942">
        <w:rPr>
          <w:b w:val="0"/>
          <w:i w:val="0"/>
          <w:lang w:val="cs-CZ"/>
        </w:rPr>
        <w:t>server</w:t>
      </w:r>
      <w:r>
        <w:rPr>
          <w:b w:val="0"/>
          <w:i w:val="0"/>
          <w:lang w:val="cs-CZ"/>
        </w:rPr>
        <w:t>, který chce upravovat.</w:t>
      </w:r>
    </w:p>
    <w:p w14:paraId="7B2004D3" w14:textId="77777777" w:rsidR="00E74AB9" w:rsidRDefault="00E74AB9" w:rsidP="00E74AB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upraví parametry a odešle je.</w:t>
      </w:r>
    </w:p>
    <w:p w14:paraId="16660D17" w14:textId="77777777" w:rsidR="00E74AB9" w:rsidRDefault="00E74AB9" w:rsidP="00E74AB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uloží změny.</w:t>
      </w:r>
    </w:p>
    <w:p w14:paraId="6410D756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t>Důsledky (Update)</w:t>
      </w:r>
    </w:p>
    <w:p w14:paraId="7521EFFB" w14:textId="1C5E651F" w:rsidR="00E74AB9" w:rsidRDefault="00E74AB9" w:rsidP="00E74AB9">
      <w:pPr>
        <w:rPr>
          <w:lang w:val="cs-CZ"/>
        </w:rPr>
      </w:pPr>
      <w:r>
        <w:rPr>
          <w:lang w:val="cs-CZ"/>
        </w:rPr>
        <w:t xml:space="preserve">Zvolený </w:t>
      </w:r>
      <w:r w:rsidR="00B43942">
        <w:rPr>
          <w:lang w:val="cs-CZ"/>
        </w:rPr>
        <w:t>server</w:t>
      </w:r>
      <w:r>
        <w:rPr>
          <w:lang w:val="cs-CZ"/>
        </w:rPr>
        <w:t xml:space="preserve"> bude mít aktualizované parametry.</w:t>
      </w:r>
    </w:p>
    <w:p w14:paraId="3200660C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t>Podmínky pro spuštění (Delete)</w:t>
      </w:r>
    </w:p>
    <w:p w14:paraId="5457A98F" w14:textId="5744F11B" w:rsidR="00E74AB9" w:rsidRPr="00722E2C" w:rsidRDefault="00E74AB9" w:rsidP="00E74AB9">
      <w:pPr>
        <w:rPr>
          <w:lang w:val="cs-CZ"/>
        </w:rPr>
      </w:pPr>
      <w:r>
        <w:rPr>
          <w:lang w:val="cs-CZ"/>
        </w:rPr>
        <w:t xml:space="preserve">Uživatel musí mít právo na editaci </w:t>
      </w:r>
      <w:r w:rsidR="00B43942">
        <w:rPr>
          <w:lang w:val="cs-CZ"/>
        </w:rPr>
        <w:t>serverů</w:t>
      </w:r>
      <w:r>
        <w:rPr>
          <w:lang w:val="cs-CZ"/>
        </w:rPr>
        <w:t>.</w:t>
      </w:r>
    </w:p>
    <w:p w14:paraId="4210AC90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t>Základní tok (Delete)</w:t>
      </w:r>
    </w:p>
    <w:p w14:paraId="14B8F372" w14:textId="5F07EBCB" w:rsidR="00E74AB9" w:rsidRDefault="00E74AB9" w:rsidP="00E74AB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zvolí </w:t>
      </w:r>
      <w:r w:rsidR="00B43942">
        <w:rPr>
          <w:b w:val="0"/>
          <w:i w:val="0"/>
          <w:lang w:val="cs-CZ"/>
        </w:rPr>
        <w:t>server</w:t>
      </w:r>
      <w:r>
        <w:rPr>
          <w:b w:val="0"/>
          <w:i w:val="0"/>
          <w:lang w:val="cs-CZ"/>
        </w:rPr>
        <w:t>, který chce smazat, a tuto informaci odešle.</w:t>
      </w:r>
    </w:p>
    <w:p w14:paraId="16601BCE" w14:textId="62E755AA" w:rsidR="00E74AB9" w:rsidRDefault="00E74AB9" w:rsidP="00E74AB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Systém smaže daný </w:t>
      </w:r>
      <w:r w:rsidR="00B43942">
        <w:rPr>
          <w:b w:val="0"/>
          <w:i w:val="0"/>
          <w:lang w:val="cs-CZ"/>
        </w:rPr>
        <w:t>server.</w:t>
      </w:r>
    </w:p>
    <w:p w14:paraId="00177AF1" w14:textId="77777777" w:rsidR="00E74AB9" w:rsidRDefault="00E74AB9" w:rsidP="00E74AB9">
      <w:pPr>
        <w:pStyle w:val="Nadpis3"/>
        <w:rPr>
          <w:lang w:val="cs-CZ"/>
        </w:rPr>
      </w:pPr>
      <w:r>
        <w:rPr>
          <w:lang w:val="cs-CZ"/>
        </w:rPr>
        <w:t>Důsledky (Delete)</w:t>
      </w:r>
    </w:p>
    <w:p w14:paraId="1FD41F82" w14:textId="69E000E8" w:rsidR="00E74AB9" w:rsidRDefault="00E74AB9" w:rsidP="00E74AB9">
      <w:pPr>
        <w:rPr>
          <w:lang w:val="cs-CZ"/>
        </w:rPr>
      </w:pPr>
      <w:r>
        <w:rPr>
          <w:lang w:val="cs-CZ"/>
        </w:rPr>
        <w:t xml:space="preserve">Zvolený </w:t>
      </w:r>
      <w:r w:rsidR="00B43942">
        <w:rPr>
          <w:lang w:val="cs-CZ"/>
        </w:rPr>
        <w:t xml:space="preserve">server bude smazán </w:t>
      </w:r>
      <w:r>
        <w:rPr>
          <w:lang w:val="cs-CZ"/>
        </w:rPr>
        <w:t>ze systému.</w:t>
      </w:r>
    </w:p>
    <w:p w14:paraId="2C18F148" w14:textId="03D1D731" w:rsidR="00AC41EC" w:rsidRDefault="00AC41EC" w:rsidP="00AC41EC">
      <w:pPr>
        <w:pStyle w:val="Nadpis2"/>
        <w:rPr>
          <w:lang w:val="cs-CZ"/>
        </w:rPr>
      </w:pPr>
      <w:r>
        <w:rPr>
          <w:lang w:val="cs-CZ"/>
        </w:rPr>
        <w:t>Use case: Spravovat konfigurace (CRUD)</w:t>
      </w:r>
    </w:p>
    <w:p w14:paraId="31C5942A" w14:textId="77777777" w:rsidR="00AC41EC" w:rsidRPr="00AC41EC" w:rsidRDefault="00AC41EC" w:rsidP="00AC41EC">
      <w:pPr>
        <w:rPr>
          <w:lang w:val="cs-CZ"/>
        </w:rPr>
      </w:pPr>
    </w:p>
    <w:p w14:paraId="06FBF971" w14:textId="77777777" w:rsidR="00AC41EC" w:rsidRDefault="00AC41EC" w:rsidP="00AC41EC">
      <w:pPr>
        <w:pStyle w:val="Nadpis3"/>
        <w:rPr>
          <w:lang w:val="cs-CZ"/>
        </w:rPr>
      </w:pPr>
      <w:r>
        <w:rPr>
          <w:lang w:val="cs-CZ"/>
        </w:rPr>
        <w:lastRenderedPageBreak/>
        <w:t>Aktéři</w:t>
      </w:r>
    </w:p>
    <w:p w14:paraId="0B9D1E80" w14:textId="77777777" w:rsidR="00AC41EC" w:rsidRPr="00E74AB9" w:rsidRDefault="00AC41EC" w:rsidP="00AC41EC">
      <w:pPr>
        <w:pStyle w:val="Nadpis4"/>
        <w:rPr>
          <w:lang w:val="cs-CZ"/>
        </w:rPr>
      </w:pPr>
      <w:r>
        <w:rPr>
          <w:lang w:val="cs-CZ"/>
        </w:rPr>
        <w:t>Správce serverů</w:t>
      </w:r>
    </w:p>
    <w:p w14:paraId="25A7BBB0" w14:textId="77777777" w:rsidR="00AC41EC" w:rsidRPr="00C07615" w:rsidRDefault="00AC41EC" w:rsidP="00AC41EC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2ED828B4" w14:textId="77777777" w:rsidR="00AC41EC" w:rsidRDefault="00AC41EC" w:rsidP="00AC41EC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359E4C18" w14:textId="5F431FAF" w:rsidR="00AC41EC" w:rsidRDefault="00AC41EC" w:rsidP="00AC41EC">
      <w:pPr>
        <w:rPr>
          <w:lang w:val="cs-CZ"/>
        </w:rPr>
      </w:pPr>
      <w:r>
        <w:rPr>
          <w:lang w:val="cs-CZ"/>
        </w:rPr>
        <w:t>Use case umožňuje číst, přidávat, mazat a upravovat konfigurace.</w:t>
      </w:r>
    </w:p>
    <w:p w14:paraId="14DA123B" w14:textId="77777777" w:rsidR="00AC41EC" w:rsidRDefault="00AC41EC" w:rsidP="00AC41EC">
      <w:pPr>
        <w:pStyle w:val="Nadpis3"/>
        <w:rPr>
          <w:lang w:val="cs-CZ"/>
        </w:rPr>
      </w:pPr>
      <w:r>
        <w:rPr>
          <w:lang w:val="cs-CZ"/>
        </w:rPr>
        <w:t>Podmínky pro spuštění (Create)</w:t>
      </w:r>
    </w:p>
    <w:p w14:paraId="0CFA2F4A" w14:textId="290BC2D0" w:rsidR="00AC41EC" w:rsidRDefault="00AC41EC" w:rsidP="00AC41EC">
      <w:pPr>
        <w:rPr>
          <w:lang w:val="cs-CZ"/>
        </w:rPr>
      </w:pPr>
      <w:r>
        <w:rPr>
          <w:lang w:val="cs-CZ"/>
        </w:rPr>
        <w:t>Uživatel musí mít právo na editaci serverů.</w:t>
      </w:r>
    </w:p>
    <w:p w14:paraId="74F4D2CA" w14:textId="77777777" w:rsidR="00AC41EC" w:rsidRDefault="00AC41EC" w:rsidP="00AC41EC">
      <w:pPr>
        <w:pStyle w:val="Nadpis3"/>
        <w:rPr>
          <w:lang w:val="cs-CZ"/>
        </w:rPr>
      </w:pPr>
      <w:r>
        <w:rPr>
          <w:lang w:val="cs-CZ"/>
        </w:rPr>
        <w:t>Základní tok (Create)</w:t>
      </w:r>
    </w:p>
    <w:p w14:paraId="6F479653" w14:textId="0FD27980" w:rsidR="00AC41EC" w:rsidRDefault="00AC41EC" w:rsidP="00AC41EC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možnost vytvořit nový konfigurační pár.</w:t>
      </w:r>
    </w:p>
    <w:p w14:paraId="285EF39A" w14:textId="062A6B7B" w:rsidR="00AC41EC" w:rsidRDefault="00AC41EC" w:rsidP="00AC41EC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zadá požadovaný klíč a hodnotu a odešle je.</w:t>
      </w:r>
    </w:p>
    <w:p w14:paraId="5DB421C0" w14:textId="4B070ECE" w:rsidR="00AC41EC" w:rsidRDefault="00AC41EC" w:rsidP="00AC41EC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přiřadí serveru zadaný konfigurační pár.</w:t>
      </w:r>
    </w:p>
    <w:p w14:paraId="7C17AA22" w14:textId="77777777" w:rsidR="00352258" w:rsidRDefault="00352258" w:rsidP="00352258">
      <w:pPr>
        <w:pStyle w:val="Nadpis3"/>
        <w:rPr>
          <w:lang w:val="cs-CZ"/>
        </w:rPr>
      </w:pPr>
      <w:r>
        <w:rPr>
          <w:lang w:val="cs-CZ"/>
        </w:rPr>
        <w:t>Důsledky (Create)</w:t>
      </w:r>
    </w:p>
    <w:p w14:paraId="44345EEF" w14:textId="0F6631C3" w:rsidR="00352258" w:rsidRPr="00352258" w:rsidRDefault="00352258" w:rsidP="00352258">
      <w:pPr>
        <w:rPr>
          <w:lang w:val="cs-CZ"/>
        </w:rPr>
      </w:pPr>
      <w:r>
        <w:rPr>
          <w:lang w:val="cs-CZ"/>
        </w:rPr>
        <w:t>V systému bude vytvořena nová konfigurace, která bude přiřazena serveru.</w:t>
      </w:r>
    </w:p>
    <w:p w14:paraId="44B9B7B9" w14:textId="1C5BE1D5" w:rsidR="00352258" w:rsidRDefault="00352258" w:rsidP="00352258">
      <w:pPr>
        <w:pStyle w:val="Nadpis3"/>
        <w:rPr>
          <w:lang w:val="cs-CZ"/>
        </w:rPr>
      </w:pPr>
      <w:r>
        <w:rPr>
          <w:lang w:val="cs-CZ"/>
        </w:rPr>
        <w:t>Chybový tok (Create)</w:t>
      </w:r>
    </w:p>
    <w:p w14:paraId="011BA37F" w14:textId="76A45B64" w:rsidR="00352258" w:rsidRDefault="00352258" w:rsidP="00352258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možnost vytvořit nový konfigurační pár.</w:t>
      </w:r>
    </w:p>
    <w:p w14:paraId="0681E2AB" w14:textId="64A0A4CA" w:rsidR="00352258" w:rsidRDefault="00352258" w:rsidP="00352258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zadá klíč, který už jednou danému serveru je přiřazen, a libovolnou hodnotu.</w:t>
      </w:r>
    </w:p>
    <w:p w14:paraId="526668ED" w14:textId="60F32D69" w:rsidR="00352258" w:rsidRPr="00352258" w:rsidRDefault="00352258" w:rsidP="00352258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zadaný konfigurační pár neuloží.</w:t>
      </w:r>
    </w:p>
    <w:p w14:paraId="1BE2B807" w14:textId="77777777" w:rsidR="00AC41EC" w:rsidRDefault="00AC41EC" w:rsidP="00AC41EC">
      <w:pPr>
        <w:pStyle w:val="Nadpis3"/>
        <w:rPr>
          <w:lang w:val="cs-CZ"/>
        </w:rPr>
      </w:pPr>
      <w:r>
        <w:rPr>
          <w:lang w:val="cs-CZ"/>
        </w:rPr>
        <w:t>Podmínky pro spuštění (Retrieve)</w:t>
      </w:r>
    </w:p>
    <w:p w14:paraId="63BA9612" w14:textId="738352EB" w:rsidR="00AC41EC" w:rsidRPr="001E0EC4" w:rsidRDefault="00AC41EC" w:rsidP="00AC41EC">
      <w:pPr>
        <w:rPr>
          <w:lang w:val="cs-CZ"/>
        </w:rPr>
      </w:pPr>
      <w:r>
        <w:rPr>
          <w:lang w:val="cs-CZ"/>
        </w:rPr>
        <w:t>Uživatel musí mít právo na čtení server</w:t>
      </w:r>
      <w:r w:rsidR="002B1F50">
        <w:rPr>
          <w:lang w:val="cs-CZ"/>
        </w:rPr>
        <w:t>ů</w:t>
      </w:r>
      <w:r>
        <w:rPr>
          <w:lang w:val="cs-CZ"/>
        </w:rPr>
        <w:t>.</w:t>
      </w:r>
    </w:p>
    <w:p w14:paraId="081C0CDB" w14:textId="77777777" w:rsidR="00AC41EC" w:rsidRDefault="00AC41EC" w:rsidP="00AC41EC">
      <w:pPr>
        <w:pStyle w:val="Nadpis3"/>
        <w:rPr>
          <w:lang w:val="cs-CZ"/>
        </w:rPr>
      </w:pPr>
      <w:r>
        <w:rPr>
          <w:lang w:val="cs-CZ"/>
        </w:rPr>
        <w:t>Podmínky pro spuštění (Update)</w:t>
      </w:r>
    </w:p>
    <w:p w14:paraId="3725D8A5" w14:textId="77777777" w:rsidR="00AC41EC" w:rsidRPr="00DC4926" w:rsidRDefault="00AC41EC" w:rsidP="00AC41EC">
      <w:pPr>
        <w:rPr>
          <w:lang w:val="cs-CZ"/>
        </w:rPr>
      </w:pPr>
      <w:r>
        <w:rPr>
          <w:lang w:val="cs-CZ"/>
        </w:rPr>
        <w:t>Uživatel musí mít právo na editaci serverů.</w:t>
      </w:r>
    </w:p>
    <w:p w14:paraId="41F4F66D" w14:textId="77777777" w:rsidR="00AC41EC" w:rsidRDefault="00AC41EC" w:rsidP="00AC41EC">
      <w:pPr>
        <w:pStyle w:val="Nadpis3"/>
        <w:rPr>
          <w:lang w:val="cs-CZ"/>
        </w:rPr>
      </w:pPr>
      <w:r>
        <w:rPr>
          <w:lang w:val="cs-CZ"/>
        </w:rPr>
        <w:t>Základní tok (Update)</w:t>
      </w:r>
    </w:p>
    <w:p w14:paraId="6D9E8E2F" w14:textId="71A0C71D" w:rsidR="00AC41EC" w:rsidRDefault="00AC41EC" w:rsidP="00AC41EC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zvolí </w:t>
      </w:r>
      <w:r w:rsidR="002B1F50">
        <w:rPr>
          <w:b w:val="0"/>
          <w:i w:val="0"/>
          <w:lang w:val="cs-CZ"/>
        </w:rPr>
        <w:t>konfigurační pár</w:t>
      </w:r>
      <w:r>
        <w:rPr>
          <w:b w:val="0"/>
          <w:i w:val="0"/>
          <w:lang w:val="cs-CZ"/>
        </w:rPr>
        <w:t>, který chce upravovat.</w:t>
      </w:r>
    </w:p>
    <w:p w14:paraId="76C19210" w14:textId="7F2E768B" w:rsidR="00AC41EC" w:rsidRDefault="00AC41EC" w:rsidP="00AC41EC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upraví </w:t>
      </w:r>
      <w:r w:rsidR="002B1F50">
        <w:rPr>
          <w:b w:val="0"/>
          <w:i w:val="0"/>
          <w:lang w:val="cs-CZ"/>
        </w:rPr>
        <w:t>z dvojice klíč-hodnota hodnotu a odešle ji.</w:t>
      </w:r>
    </w:p>
    <w:p w14:paraId="7B0D6CB7" w14:textId="77777777" w:rsidR="00AC41EC" w:rsidRDefault="00AC41EC" w:rsidP="00AC41EC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uloží změny.</w:t>
      </w:r>
    </w:p>
    <w:p w14:paraId="4D10A0E4" w14:textId="77777777" w:rsidR="00AC41EC" w:rsidRDefault="00AC41EC" w:rsidP="00AC41EC">
      <w:pPr>
        <w:pStyle w:val="Nadpis3"/>
        <w:rPr>
          <w:lang w:val="cs-CZ"/>
        </w:rPr>
      </w:pPr>
      <w:r>
        <w:rPr>
          <w:lang w:val="cs-CZ"/>
        </w:rPr>
        <w:t>Důsledky (Update)</w:t>
      </w:r>
    </w:p>
    <w:p w14:paraId="11F920C6" w14:textId="154BF5F7" w:rsidR="00AC41EC" w:rsidRDefault="002B1F50" w:rsidP="00AC41EC">
      <w:pPr>
        <w:rPr>
          <w:lang w:val="cs-CZ"/>
        </w:rPr>
      </w:pPr>
      <w:r>
        <w:rPr>
          <w:lang w:val="cs-CZ"/>
        </w:rPr>
        <w:t>Zvolená dvojice klíč-hodnota bude mít aktualizovanou hodnotu.</w:t>
      </w:r>
    </w:p>
    <w:p w14:paraId="1D6B0C85" w14:textId="77777777" w:rsidR="00AC41EC" w:rsidRDefault="00AC41EC" w:rsidP="00AC41EC">
      <w:pPr>
        <w:pStyle w:val="Nadpis3"/>
        <w:rPr>
          <w:lang w:val="cs-CZ"/>
        </w:rPr>
      </w:pPr>
      <w:r>
        <w:rPr>
          <w:lang w:val="cs-CZ"/>
        </w:rPr>
        <w:t>Podmínky pro spuštění (Delete)</w:t>
      </w:r>
    </w:p>
    <w:p w14:paraId="2ECC13D3" w14:textId="77777777" w:rsidR="00AC41EC" w:rsidRPr="00722E2C" w:rsidRDefault="00AC41EC" w:rsidP="00AC41EC">
      <w:pPr>
        <w:rPr>
          <w:lang w:val="cs-CZ"/>
        </w:rPr>
      </w:pPr>
      <w:r>
        <w:rPr>
          <w:lang w:val="cs-CZ"/>
        </w:rPr>
        <w:t>Uživatel musí mít právo na editaci serverů.</w:t>
      </w:r>
    </w:p>
    <w:p w14:paraId="66214065" w14:textId="77777777" w:rsidR="00AC41EC" w:rsidRDefault="00AC41EC" w:rsidP="00AC41EC">
      <w:pPr>
        <w:pStyle w:val="Nadpis3"/>
        <w:rPr>
          <w:lang w:val="cs-CZ"/>
        </w:rPr>
      </w:pPr>
      <w:r>
        <w:rPr>
          <w:lang w:val="cs-CZ"/>
        </w:rPr>
        <w:lastRenderedPageBreak/>
        <w:t>Základní tok (Delete)</w:t>
      </w:r>
    </w:p>
    <w:p w14:paraId="24B04C1E" w14:textId="79801635" w:rsidR="00AC41EC" w:rsidRDefault="00AC41EC" w:rsidP="00AC41EC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zvolí </w:t>
      </w:r>
      <w:r w:rsidR="0005596A">
        <w:rPr>
          <w:b w:val="0"/>
          <w:i w:val="0"/>
          <w:lang w:val="cs-CZ"/>
        </w:rPr>
        <w:t>konfiguraci</w:t>
      </w:r>
      <w:r>
        <w:rPr>
          <w:b w:val="0"/>
          <w:i w:val="0"/>
          <w:lang w:val="cs-CZ"/>
        </w:rPr>
        <w:t>, kter</w:t>
      </w:r>
      <w:r w:rsidR="0005596A">
        <w:rPr>
          <w:b w:val="0"/>
          <w:i w:val="0"/>
          <w:lang w:val="cs-CZ"/>
        </w:rPr>
        <w:t>ou</w:t>
      </w:r>
      <w:r>
        <w:rPr>
          <w:b w:val="0"/>
          <w:i w:val="0"/>
          <w:lang w:val="cs-CZ"/>
        </w:rPr>
        <w:t xml:space="preserve"> chce smazat, a tuto informaci odešle.</w:t>
      </w:r>
    </w:p>
    <w:p w14:paraId="1A64E42E" w14:textId="407D749B" w:rsidR="00AC41EC" w:rsidRDefault="0005596A" w:rsidP="00AC41EC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smaže danou konfiguraci</w:t>
      </w:r>
      <w:r w:rsidR="00AC41EC">
        <w:rPr>
          <w:b w:val="0"/>
          <w:i w:val="0"/>
          <w:lang w:val="cs-CZ"/>
        </w:rPr>
        <w:t>.</w:t>
      </w:r>
    </w:p>
    <w:p w14:paraId="2B9284EA" w14:textId="77777777" w:rsidR="00AC41EC" w:rsidRDefault="00AC41EC" w:rsidP="00AC41EC">
      <w:pPr>
        <w:pStyle w:val="Nadpis3"/>
        <w:rPr>
          <w:lang w:val="cs-CZ"/>
        </w:rPr>
      </w:pPr>
      <w:r>
        <w:rPr>
          <w:lang w:val="cs-CZ"/>
        </w:rPr>
        <w:t>Důsledky (Delete)</w:t>
      </w:r>
    </w:p>
    <w:p w14:paraId="2F01D46F" w14:textId="7F58F0D8" w:rsidR="00AC41EC" w:rsidRDefault="00AC41EC" w:rsidP="00AC41EC">
      <w:pPr>
        <w:rPr>
          <w:lang w:val="cs-CZ"/>
        </w:rPr>
      </w:pPr>
      <w:r>
        <w:rPr>
          <w:lang w:val="cs-CZ"/>
        </w:rPr>
        <w:t xml:space="preserve">Zvolený </w:t>
      </w:r>
      <w:r w:rsidR="0005596A">
        <w:rPr>
          <w:lang w:val="cs-CZ"/>
        </w:rPr>
        <w:t>konfigurace bude odstraněna ze serveru a smazána ze systému.</w:t>
      </w:r>
    </w:p>
    <w:p w14:paraId="42EA1763" w14:textId="11C87172" w:rsidR="00B04783" w:rsidRDefault="00B04783" w:rsidP="00B04783">
      <w:pPr>
        <w:pStyle w:val="Nadpis2"/>
        <w:rPr>
          <w:lang w:val="cs-CZ"/>
        </w:rPr>
      </w:pPr>
      <w:r>
        <w:rPr>
          <w:lang w:val="cs-CZ"/>
        </w:rPr>
        <w:t>Use case: Filtrovat konfigurace</w:t>
      </w:r>
    </w:p>
    <w:p w14:paraId="428F62A7" w14:textId="0D3E00D5" w:rsidR="00B04783" w:rsidRDefault="00B04783" w:rsidP="00B04783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137D92DE" w14:textId="77777777" w:rsidR="00B04783" w:rsidRDefault="00B04783" w:rsidP="00B04783">
      <w:pPr>
        <w:pStyle w:val="Nadpis4"/>
        <w:rPr>
          <w:lang w:val="cs-CZ"/>
        </w:rPr>
      </w:pPr>
      <w:r>
        <w:rPr>
          <w:lang w:val="cs-CZ"/>
        </w:rPr>
        <w:t>Správce serverů</w:t>
      </w:r>
    </w:p>
    <w:p w14:paraId="6BDC26E4" w14:textId="0BE15E87" w:rsidR="007B6158" w:rsidRPr="007B6158" w:rsidRDefault="007B6158" w:rsidP="007B6158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040D4C8A" w14:textId="6ABDCFD9" w:rsidR="00B04783" w:rsidRDefault="00B04783" w:rsidP="00B04783">
      <w:pPr>
        <w:pStyle w:val="Nadpis3"/>
        <w:jc w:val="both"/>
        <w:rPr>
          <w:lang w:val="cs-CZ"/>
        </w:rPr>
      </w:pPr>
      <w:r>
        <w:rPr>
          <w:lang w:val="cs-CZ"/>
        </w:rPr>
        <w:t>Stručný popis</w:t>
      </w:r>
    </w:p>
    <w:p w14:paraId="6E9F2791" w14:textId="65190354" w:rsidR="00B04783" w:rsidRDefault="00B04783" w:rsidP="00B04783">
      <w:pPr>
        <w:jc w:val="both"/>
        <w:rPr>
          <w:lang w:val="cs-CZ"/>
        </w:rPr>
      </w:pPr>
      <w:r>
        <w:rPr>
          <w:lang w:val="cs-CZ"/>
        </w:rPr>
        <w:t>Use case umožňuje filtrovat konfigurace podle konkrétních umístění, čímž zvyšuje přehlednost.</w:t>
      </w:r>
    </w:p>
    <w:p w14:paraId="580F7C1B" w14:textId="51B07B09" w:rsidR="00B04783" w:rsidRDefault="00B04783" w:rsidP="00B04783">
      <w:pPr>
        <w:pStyle w:val="Nadpis3"/>
        <w:jc w:val="both"/>
        <w:rPr>
          <w:lang w:val="cs-CZ"/>
        </w:rPr>
      </w:pPr>
      <w:r>
        <w:rPr>
          <w:lang w:val="cs-CZ"/>
        </w:rPr>
        <w:t>Podmínky pro spuštění</w:t>
      </w:r>
    </w:p>
    <w:p w14:paraId="4AFFC835" w14:textId="4D2A4032" w:rsidR="00B04783" w:rsidRDefault="00B04783" w:rsidP="00B04783">
      <w:pPr>
        <w:jc w:val="both"/>
        <w:rPr>
          <w:lang w:val="cs-CZ"/>
        </w:rPr>
      </w:pPr>
      <w:r>
        <w:rPr>
          <w:lang w:val="cs-CZ"/>
        </w:rPr>
        <w:t>Uživatel musí mít práva na čtení serverů.</w:t>
      </w:r>
    </w:p>
    <w:p w14:paraId="788CEEE4" w14:textId="2595BB81" w:rsidR="00B04783" w:rsidRDefault="00B04783" w:rsidP="00B04783">
      <w:pPr>
        <w:pStyle w:val="Nadpis3"/>
        <w:jc w:val="both"/>
        <w:rPr>
          <w:lang w:val="cs-CZ"/>
        </w:rPr>
      </w:pPr>
      <w:r>
        <w:rPr>
          <w:lang w:val="cs-CZ"/>
        </w:rPr>
        <w:t>Základní tok</w:t>
      </w:r>
    </w:p>
    <w:p w14:paraId="27A95104" w14:textId="34DEB630" w:rsidR="00B04783" w:rsidRDefault="00B04783" w:rsidP="00B04783">
      <w:pPr>
        <w:pStyle w:val="Nadpis4"/>
        <w:jc w:val="both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umístění, dle kterého chce konfigurace filtrovat.</w:t>
      </w:r>
    </w:p>
    <w:p w14:paraId="4E552E51" w14:textId="1552E602" w:rsidR="00B04783" w:rsidRDefault="00B04783" w:rsidP="00B04783">
      <w:pPr>
        <w:pStyle w:val="Nadpis4"/>
        <w:jc w:val="both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zobrazí pouze konfigurace přiřazené danému umístění.</w:t>
      </w:r>
    </w:p>
    <w:p w14:paraId="43971023" w14:textId="09113AD1" w:rsidR="00B04783" w:rsidRDefault="00B04783" w:rsidP="00B04783">
      <w:pPr>
        <w:pStyle w:val="Nadpis3"/>
        <w:jc w:val="both"/>
        <w:rPr>
          <w:lang w:val="cs-CZ"/>
        </w:rPr>
      </w:pPr>
      <w:r>
        <w:rPr>
          <w:lang w:val="cs-CZ"/>
        </w:rPr>
        <w:t>Důsledky</w:t>
      </w:r>
    </w:p>
    <w:p w14:paraId="2B020F49" w14:textId="3F624DB8" w:rsidR="00B04783" w:rsidRPr="00B04783" w:rsidRDefault="00B04783" w:rsidP="00B04783">
      <w:pPr>
        <w:jc w:val="both"/>
        <w:rPr>
          <w:lang w:val="cs-CZ"/>
        </w:rPr>
      </w:pPr>
      <w:r>
        <w:rPr>
          <w:lang w:val="cs-CZ"/>
        </w:rPr>
        <w:t>V sekci Konfigurace se budou zobrazovat jen ty konfigurace, které patří danému umístění, spolu s možností filtr opět zrušit.</w:t>
      </w:r>
    </w:p>
    <w:p w14:paraId="3395C8BB" w14:textId="77777777" w:rsidR="00D504AF" w:rsidRDefault="00D504AF" w:rsidP="00D504AF">
      <w:pPr>
        <w:pStyle w:val="Nadpis2"/>
        <w:rPr>
          <w:lang w:val="cs-CZ"/>
        </w:rPr>
      </w:pPr>
      <w:r>
        <w:rPr>
          <w:lang w:val="cs-CZ"/>
        </w:rPr>
        <w:t>Use case: Zobrazit logy</w:t>
      </w:r>
    </w:p>
    <w:p w14:paraId="43A23D47" w14:textId="3BE1E886" w:rsidR="00D504AF" w:rsidRDefault="00D504AF" w:rsidP="00FA3106">
      <w:pPr>
        <w:pStyle w:val="Nadpis3"/>
        <w:rPr>
          <w:lang w:val="cs-CZ"/>
        </w:rPr>
      </w:pPr>
      <w:r w:rsidRPr="00D504AF">
        <w:rPr>
          <w:lang w:val="cs-CZ"/>
        </w:rPr>
        <w:t>Aktéři</w:t>
      </w:r>
    </w:p>
    <w:p w14:paraId="7A9FC770" w14:textId="4215A74E" w:rsidR="00D504AF" w:rsidRDefault="00D504AF" w:rsidP="00D504AF">
      <w:pPr>
        <w:pStyle w:val="Nadpis4"/>
        <w:rPr>
          <w:lang w:val="cs-CZ"/>
        </w:rPr>
      </w:pPr>
      <w:r w:rsidRPr="00D504AF">
        <w:rPr>
          <w:lang w:val="cs-CZ"/>
        </w:rPr>
        <w:t>Správce serverů</w:t>
      </w:r>
    </w:p>
    <w:p w14:paraId="2BA624CC" w14:textId="6AD13E3C" w:rsidR="00F73D15" w:rsidRDefault="00F73D15" w:rsidP="00F73D15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7FEAB93C" w14:textId="3F5F02CC" w:rsidR="00F73D15" w:rsidRPr="00F73D15" w:rsidRDefault="00F73D15" w:rsidP="00F73D15">
      <w:pPr>
        <w:rPr>
          <w:lang w:val="cs-CZ"/>
        </w:rPr>
      </w:pPr>
      <w:r>
        <w:rPr>
          <w:lang w:val="cs-CZ"/>
        </w:rPr>
        <w:t xml:space="preserve">Use </w:t>
      </w:r>
      <w:r w:rsidR="006D2179">
        <w:rPr>
          <w:lang w:val="cs-CZ"/>
        </w:rPr>
        <w:t xml:space="preserve">case </w:t>
      </w:r>
      <w:r>
        <w:rPr>
          <w:lang w:val="cs-CZ"/>
        </w:rPr>
        <w:t>umožňuje zobrazení logů přiřazených danému serveru.</w:t>
      </w:r>
    </w:p>
    <w:p w14:paraId="17FCDE98" w14:textId="5AAFEB00" w:rsidR="00D504AF" w:rsidRDefault="00D504AF" w:rsidP="00D504AF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3538AF75" w14:textId="1146B488" w:rsidR="00D504AF" w:rsidRDefault="00D504AF" w:rsidP="00D504AF">
      <w:pPr>
        <w:rPr>
          <w:lang w:val="cs-CZ"/>
        </w:rPr>
      </w:pPr>
      <w:r>
        <w:rPr>
          <w:lang w:val="cs-CZ"/>
        </w:rPr>
        <w:t xml:space="preserve">Uživatel musí mít práva na čtení </w:t>
      </w:r>
      <w:r w:rsidR="00F73D15">
        <w:rPr>
          <w:lang w:val="cs-CZ"/>
        </w:rPr>
        <w:t>serverů</w:t>
      </w:r>
      <w:r>
        <w:rPr>
          <w:lang w:val="cs-CZ"/>
        </w:rPr>
        <w:t>.</w:t>
      </w:r>
    </w:p>
    <w:p w14:paraId="15C29DB0" w14:textId="122FF546" w:rsidR="007B6158" w:rsidRDefault="007B6158" w:rsidP="007B6158">
      <w:pPr>
        <w:pStyle w:val="Nadpis2"/>
        <w:rPr>
          <w:lang w:val="cs-CZ"/>
        </w:rPr>
      </w:pPr>
      <w:r>
        <w:rPr>
          <w:lang w:val="cs-CZ"/>
        </w:rPr>
        <w:lastRenderedPageBreak/>
        <w:t>Zobrazit umístění</w:t>
      </w:r>
    </w:p>
    <w:p w14:paraId="5950F766" w14:textId="3C823FF3" w:rsidR="007B6158" w:rsidRDefault="007B6158" w:rsidP="007B6158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2ED8BE07" w14:textId="77777777" w:rsidR="006D2179" w:rsidRDefault="006D2179" w:rsidP="006D2179">
      <w:pPr>
        <w:pStyle w:val="Nadpis4"/>
        <w:rPr>
          <w:lang w:val="cs-CZ"/>
        </w:rPr>
      </w:pPr>
      <w:r>
        <w:rPr>
          <w:lang w:val="cs-CZ"/>
        </w:rPr>
        <w:t>Správce serverů</w:t>
      </w:r>
    </w:p>
    <w:p w14:paraId="407AA7C0" w14:textId="36E0B500" w:rsidR="007B6158" w:rsidRDefault="006D2179" w:rsidP="006D2179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502AEA1A" w14:textId="6C36B05F" w:rsidR="006D2179" w:rsidRPr="00F73D15" w:rsidRDefault="006D2179" w:rsidP="006D2179">
      <w:pPr>
        <w:rPr>
          <w:lang w:val="cs-CZ"/>
        </w:rPr>
      </w:pPr>
      <w:r>
        <w:rPr>
          <w:lang w:val="cs-CZ"/>
        </w:rPr>
        <w:t xml:space="preserve">Use case </w:t>
      </w:r>
      <w:r>
        <w:rPr>
          <w:lang w:val="cs-CZ"/>
        </w:rPr>
        <w:t xml:space="preserve">umožňuje zobrazení </w:t>
      </w:r>
      <w:r>
        <w:rPr>
          <w:lang w:val="cs-CZ"/>
        </w:rPr>
        <w:t>umístění</w:t>
      </w:r>
      <w:r>
        <w:rPr>
          <w:lang w:val="cs-CZ"/>
        </w:rPr>
        <w:t xml:space="preserve"> přiřazených danému serveru.</w:t>
      </w:r>
    </w:p>
    <w:p w14:paraId="1963D944" w14:textId="77777777" w:rsidR="006D2179" w:rsidRDefault="006D2179" w:rsidP="006D2179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2692B5CF" w14:textId="77777777" w:rsidR="006D2179" w:rsidRDefault="006D2179" w:rsidP="006D2179">
      <w:pPr>
        <w:rPr>
          <w:lang w:val="cs-CZ"/>
        </w:rPr>
      </w:pPr>
      <w:r>
        <w:rPr>
          <w:lang w:val="cs-CZ"/>
        </w:rPr>
        <w:t>Uživatel musí mít práva na čtení serverů.</w:t>
      </w:r>
    </w:p>
    <w:p w14:paraId="3B6448B9" w14:textId="39B620A2" w:rsidR="00F73D15" w:rsidRDefault="00F73D15" w:rsidP="00F73D15">
      <w:pPr>
        <w:pStyle w:val="Nadpis2"/>
        <w:rPr>
          <w:lang w:val="cs-CZ"/>
        </w:rPr>
      </w:pPr>
      <w:bookmarkStart w:id="0" w:name="_GoBack"/>
      <w:bookmarkEnd w:id="0"/>
      <w:r>
        <w:rPr>
          <w:lang w:val="cs-CZ"/>
        </w:rPr>
        <w:t>Use case: Provést health check</w:t>
      </w:r>
    </w:p>
    <w:p w14:paraId="62001F1A" w14:textId="3EBF0CCE" w:rsidR="00F73D15" w:rsidRDefault="00F73D15" w:rsidP="00F73D15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14DEB47E" w14:textId="27936611" w:rsidR="00F73D15" w:rsidRDefault="00F73D15" w:rsidP="00F73D15">
      <w:pPr>
        <w:pStyle w:val="Nadpis4"/>
        <w:rPr>
          <w:lang w:val="cs-CZ"/>
        </w:rPr>
      </w:pPr>
      <w:r>
        <w:rPr>
          <w:lang w:val="cs-CZ"/>
        </w:rPr>
        <w:t>Správce serverů</w:t>
      </w:r>
    </w:p>
    <w:p w14:paraId="7FE5A261" w14:textId="2A77C48A" w:rsidR="00F73D15" w:rsidRDefault="00F73D15" w:rsidP="00F73D15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7BE8BBC1" w14:textId="79D7EE89" w:rsidR="00F73D15" w:rsidRDefault="00F73D15" w:rsidP="00F73D15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3E08FCD3" w14:textId="7E3512F0" w:rsidR="00F73D15" w:rsidRDefault="00F73D15" w:rsidP="00F73D15">
      <w:pPr>
        <w:rPr>
          <w:lang w:val="cs-CZ"/>
        </w:rPr>
      </w:pPr>
      <w:r>
        <w:rPr>
          <w:lang w:val="cs-CZ"/>
        </w:rPr>
        <w:t>Use case umožňuje ověřit, zda je server aktivní a schopný komunikace.</w:t>
      </w:r>
    </w:p>
    <w:p w14:paraId="163B2EB7" w14:textId="221FF8A0" w:rsidR="00FD749E" w:rsidRDefault="00FD749E" w:rsidP="00FD749E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4B05371C" w14:textId="3F91E898" w:rsidR="00FD749E" w:rsidRPr="00FD749E" w:rsidRDefault="00FD749E" w:rsidP="00FD749E">
      <w:pPr>
        <w:rPr>
          <w:lang w:val="cs-CZ"/>
        </w:rPr>
      </w:pPr>
      <w:r>
        <w:rPr>
          <w:lang w:val="cs-CZ"/>
        </w:rPr>
        <w:t>Uživatel musí mít práva na čtení serverů.</w:t>
      </w:r>
    </w:p>
    <w:p w14:paraId="6DD0CC28" w14:textId="61B05C7E" w:rsidR="00F73D15" w:rsidRDefault="00F73D15" w:rsidP="00F73D15">
      <w:pPr>
        <w:pStyle w:val="Nadpis3"/>
        <w:rPr>
          <w:lang w:val="cs-CZ"/>
        </w:rPr>
      </w:pPr>
      <w:r>
        <w:rPr>
          <w:lang w:val="cs-CZ"/>
        </w:rPr>
        <w:t>Základní tok</w:t>
      </w:r>
    </w:p>
    <w:p w14:paraId="3C8BFE87" w14:textId="3A1EC37A" w:rsidR="00F73D15" w:rsidRDefault="00F73D15" w:rsidP="00F73D15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server.</w:t>
      </w:r>
    </w:p>
    <w:p w14:paraId="752AF766" w14:textId="5E388479" w:rsidR="00F73D15" w:rsidRDefault="00F73D15" w:rsidP="00F73D15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možnost provést health check.</w:t>
      </w:r>
    </w:p>
    <w:p w14:paraId="70AE5CE5" w14:textId="37F103DB" w:rsidR="00FC54C3" w:rsidRPr="00FC54C3" w:rsidRDefault="00F73D15" w:rsidP="00FC54C3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provede na daném serveru health check.</w:t>
      </w:r>
    </w:p>
    <w:p w14:paraId="28D0C6BF" w14:textId="77777777" w:rsidR="00F73D15" w:rsidRDefault="00F73D15" w:rsidP="00F73D15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3CFD6246" w14:textId="23DB6A77" w:rsidR="00F73D15" w:rsidRPr="00F73D15" w:rsidRDefault="00F73D15" w:rsidP="00F73D15">
      <w:pPr>
        <w:pStyle w:val="Nadpis3"/>
        <w:numPr>
          <w:ilvl w:val="0"/>
          <w:numId w:val="0"/>
        </w:numPr>
        <w:rPr>
          <w:lang w:val="cs-CZ"/>
        </w:rPr>
      </w:pPr>
      <w:r>
        <w:rPr>
          <w:b w:val="0"/>
          <w:lang w:val="cs-CZ"/>
        </w:rPr>
        <w:t>Uživatel zjistí, zda server reaguje na dotazy.</w:t>
      </w:r>
      <w:r>
        <w:rPr>
          <w:lang w:val="cs-CZ"/>
        </w:rPr>
        <w:t xml:space="preserve"> </w:t>
      </w:r>
    </w:p>
    <w:p w14:paraId="29D7547D" w14:textId="1429F8AD" w:rsidR="00D504AF" w:rsidRDefault="00790D2A" w:rsidP="00790D2A">
      <w:pPr>
        <w:pStyle w:val="Nadpis2"/>
        <w:rPr>
          <w:lang w:val="cs-CZ"/>
        </w:rPr>
      </w:pPr>
      <w:r>
        <w:rPr>
          <w:lang w:val="cs-CZ"/>
        </w:rPr>
        <w:t>Use case: Nasadit skripty</w:t>
      </w:r>
    </w:p>
    <w:p w14:paraId="49C13563" w14:textId="45C827A5" w:rsidR="00790D2A" w:rsidRDefault="00790D2A" w:rsidP="00790D2A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299932CE" w14:textId="77777777" w:rsidR="00790D2A" w:rsidRDefault="00790D2A" w:rsidP="00790D2A">
      <w:pPr>
        <w:pStyle w:val="Nadpis4"/>
        <w:rPr>
          <w:lang w:val="cs-CZ"/>
        </w:rPr>
      </w:pPr>
      <w:r>
        <w:rPr>
          <w:lang w:val="cs-CZ"/>
        </w:rPr>
        <w:t>Správce serverů</w:t>
      </w:r>
    </w:p>
    <w:p w14:paraId="753ED110" w14:textId="77777777" w:rsidR="00790D2A" w:rsidRDefault="00790D2A" w:rsidP="00790D2A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1EC6A582" w14:textId="1CFB0446" w:rsidR="00790D2A" w:rsidRDefault="00790D2A" w:rsidP="00790D2A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028AAC27" w14:textId="7D14A8FE" w:rsidR="00790D2A" w:rsidRDefault="00790D2A" w:rsidP="00790D2A">
      <w:pPr>
        <w:rPr>
          <w:lang w:val="cs-CZ"/>
        </w:rPr>
      </w:pPr>
      <w:r>
        <w:rPr>
          <w:lang w:val="cs-CZ"/>
        </w:rPr>
        <w:t>Use case umožňuje nasadit na daný server skripty, podle nichž se automaticky nastaví konfigurace.</w:t>
      </w:r>
    </w:p>
    <w:p w14:paraId="731985DE" w14:textId="59691E9A" w:rsidR="00A727BF" w:rsidRDefault="00A727BF" w:rsidP="00A727BF">
      <w:pPr>
        <w:pStyle w:val="Nadpis3"/>
        <w:rPr>
          <w:lang w:val="cs-CZ"/>
        </w:rPr>
      </w:pPr>
      <w:r>
        <w:rPr>
          <w:lang w:val="cs-CZ"/>
        </w:rPr>
        <w:lastRenderedPageBreak/>
        <w:t>Podmínky pro spuštění</w:t>
      </w:r>
    </w:p>
    <w:p w14:paraId="18A051A6" w14:textId="30C7D6DC" w:rsidR="00A727BF" w:rsidRPr="00A727BF" w:rsidRDefault="00A727BF" w:rsidP="00A727BF">
      <w:pPr>
        <w:rPr>
          <w:lang w:val="cs-CZ"/>
        </w:rPr>
      </w:pPr>
      <w:r>
        <w:rPr>
          <w:lang w:val="cs-CZ"/>
        </w:rPr>
        <w:t>Uživatel musí mít práva na editaci serverů.</w:t>
      </w:r>
    </w:p>
    <w:p w14:paraId="16C3BE76" w14:textId="3206BE7B" w:rsidR="00D57BA7" w:rsidRDefault="00D57BA7" w:rsidP="00D57BA7">
      <w:pPr>
        <w:pStyle w:val="Nadpis3"/>
        <w:rPr>
          <w:lang w:val="cs-CZ"/>
        </w:rPr>
      </w:pPr>
      <w:r>
        <w:rPr>
          <w:lang w:val="cs-CZ"/>
        </w:rPr>
        <w:t>Základní tok</w:t>
      </w:r>
    </w:p>
    <w:p w14:paraId="7D8D551A" w14:textId="7190FFAE" w:rsidR="00D57BA7" w:rsidRDefault="00D57BA7" w:rsidP="00D57BA7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server, na nějž chce nasadit skripty.</w:t>
      </w:r>
    </w:p>
    <w:p w14:paraId="251D56A0" w14:textId="5962A22B" w:rsidR="00D57BA7" w:rsidRDefault="00D57BA7" w:rsidP="00D57BA7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možnost nasadit skripty a zvolí si požadovanou verzi. Tuto informaci odešle.</w:t>
      </w:r>
    </w:p>
    <w:p w14:paraId="26EFD247" w14:textId="7ECBF8C0" w:rsidR="00D57BA7" w:rsidRDefault="00D57BA7" w:rsidP="00D57BA7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nasadí na server zvolenou verzi skriptů.</w:t>
      </w:r>
    </w:p>
    <w:p w14:paraId="10E00FD4" w14:textId="0789EE6E" w:rsidR="00D57BA7" w:rsidRDefault="00D57BA7" w:rsidP="00D57BA7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778013F1" w14:textId="5E1A28D6" w:rsidR="00D57BA7" w:rsidRPr="00D57BA7" w:rsidRDefault="00D57BA7" w:rsidP="00D57BA7">
      <w:pPr>
        <w:rPr>
          <w:lang w:val="cs-CZ"/>
        </w:rPr>
      </w:pPr>
      <w:r>
        <w:rPr>
          <w:lang w:val="cs-CZ"/>
        </w:rPr>
        <w:t>Na serveru bude nasazena zvolená verze skriptů, podle nichž se automaticky nastaví konfigurace.</w:t>
      </w:r>
    </w:p>
    <w:p w14:paraId="026556AC" w14:textId="77777777" w:rsidR="00D504AF" w:rsidRPr="00D504AF" w:rsidRDefault="00D504AF" w:rsidP="00D504AF">
      <w:pPr>
        <w:rPr>
          <w:lang w:val="cs-CZ"/>
        </w:rPr>
      </w:pPr>
    </w:p>
    <w:p w14:paraId="44EDD4C1" w14:textId="48B7F79A" w:rsidR="00107D40" w:rsidRDefault="00107D40" w:rsidP="00107D40">
      <w:pPr>
        <w:pStyle w:val="Nadpis1"/>
        <w:rPr>
          <w:lang w:val="cs-CZ"/>
        </w:rPr>
      </w:pPr>
      <w:r>
        <w:rPr>
          <w:lang w:val="cs-CZ"/>
        </w:rPr>
        <w:t>Users</w:t>
      </w:r>
    </w:p>
    <w:p w14:paraId="5489E235" w14:textId="2ADA191F" w:rsidR="00107D40" w:rsidRDefault="00122C5A" w:rsidP="00D504AF">
      <w:pPr>
        <w:jc w:val="center"/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061E0F6E" wp14:editId="032B2FEC">
            <wp:extent cx="4823460" cy="4427220"/>
            <wp:effectExtent l="0" t="0" r="0" b="0"/>
            <wp:docPr id="7" name="Obrázek 7" descr="C:\Users\Asus\Dropbox\DEF2\usecases_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ropbox\DEF2\usecases_us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BFE7" w14:textId="3A8FB6C6" w:rsidR="00DF67E0" w:rsidRDefault="00D504AF" w:rsidP="00DF67E0">
      <w:pPr>
        <w:pStyle w:val="Nadpis2"/>
        <w:rPr>
          <w:lang w:val="cs-CZ"/>
        </w:rPr>
      </w:pPr>
      <w:r>
        <w:rPr>
          <w:lang w:val="cs-CZ"/>
        </w:rPr>
        <w:lastRenderedPageBreak/>
        <w:t xml:space="preserve">Use case: </w:t>
      </w:r>
      <w:r w:rsidR="0083543B">
        <w:rPr>
          <w:lang w:val="cs-CZ"/>
        </w:rPr>
        <w:t>Přidat uživatele</w:t>
      </w:r>
    </w:p>
    <w:p w14:paraId="0B51B9F1" w14:textId="77777777" w:rsidR="00DF67E0" w:rsidRDefault="00DF67E0" w:rsidP="00DF67E0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59570ECB" w14:textId="60C46951" w:rsidR="00DF67E0" w:rsidRPr="00E74AB9" w:rsidRDefault="00DF67E0" w:rsidP="00DF67E0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7BDF5D15" w14:textId="77777777" w:rsidR="00DF67E0" w:rsidRPr="00C07615" w:rsidRDefault="00DF67E0" w:rsidP="00DF67E0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4302D894" w14:textId="77777777" w:rsidR="00DF67E0" w:rsidRDefault="00DF67E0" w:rsidP="00DF67E0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5F3B799C" w14:textId="0593CBB7" w:rsidR="00DF67E0" w:rsidRDefault="00DF67E0" w:rsidP="00DF67E0">
      <w:pPr>
        <w:rPr>
          <w:lang w:val="cs-CZ"/>
        </w:rPr>
      </w:pPr>
      <w:r>
        <w:rPr>
          <w:lang w:val="cs-CZ"/>
        </w:rPr>
        <w:t xml:space="preserve">Use case umožňuje </w:t>
      </w:r>
      <w:r w:rsidR="0083543B">
        <w:rPr>
          <w:lang w:val="cs-CZ"/>
        </w:rPr>
        <w:t>přidávat</w:t>
      </w:r>
      <w:r>
        <w:rPr>
          <w:lang w:val="cs-CZ"/>
        </w:rPr>
        <w:t xml:space="preserve"> uživatele.</w:t>
      </w:r>
    </w:p>
    <w:p w14:paraId="07B53955" w14:textId="6C4CD8FC" w:rsidR="00DF67E0" w:rsidRDefault="00DF67E0" w:rsidP="00DF67E0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4E651552" w14:textId="02CC5B35" w:rsidR="00DF67E0" w:rsidRDefault="00DF67E0" w:rsidP="00DF67E0">
      <w:pPr>
        <w:rPr>
          <w:lang w:val="cs-CZ"/>
        </w:rPr>
      </w:pPr>
      <w:r>
        <w:rPr>
          <w:lang w:val="cs-CZ"/>
        </w:rPr>
        <w:t>Uživatel musí mít právo na vytváření nových uživatelů.</w:t>
      </w:r>
    </w:p>
    <w:p w14:paraId="16EFC169" w14:textId="56453ADA" w:rsidR="00DF67E0" w:rsidRDefault="00DF67E0" w:rsidP="00DF67E0">
      <w:pPr>
        <w:pStyle w:val="Nadpis3"/>
        <w:rPr>
          <w:lang w:val="cs-CZ"/>
        </w:rPr>
      </w:pPr>
      <w:r>
        <w:rPr>
          <w:lang w:val="cs-CZ"/>
        </w:rPr>
        <w:t>Z</w:t>
      </w:r>
      <w:r w:rsidR="00D30902">
        <w:rPr>
          <w:lang w:val="cs-CZ"/>
        </w:rPr>
        <w:t>ákladní tok</w:t>
      </w:r>
    </w:p>
    <w:p w14:paraId="06DB8BBA" w14:textId="1DB0CA84" w:rsidR="00DF67E0" w:rsidRDefault="00DF67E0" w:rsidP="00DF67E0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možnost vytvořit nového uživatele.</w:t>
      </w:r>
    </w:p>
    <w:p w14:paraId="2F8C02FD" w14:textId="77777777" w:rsidR="00DF67E0" w:rsidRDefault="00DF67E0" w:rsidP="00DF67E0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zadá požadovaná data a odešle je.</w:t>
      </w:r>
    </w:p>
    <w:p w14:paraId="295B6207" w14:textId="5B0BC19C" w:rsidR="00DF67E0" w:rsidRDefault="00D30902" w:rsidP="00DF67E0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vytvoří nového</w:t>
      </w:r>
      <w:r w:rsidR="00DF67E0">
        <w:rPr>
          <w:b w:val="0"/>
          <w:i w:val="0"/>
          <w:lang w:val="cs-CZ"/>
        </w:rPr>
        <w:t xml:space="preserve"> </w:t>
      </w:r>
      <w:r>
        <w:rPr>
          <w:b w:val="0"/>
          <w:i w:val="0"/>
          <w:lang w:val="cs-CZ"/>
        </w:rPr>
        <w:t>uživatele</w:t>
      </w:r>
      <w:r w:rsidR="00DF67E0">
        <w:rPr>
          <w:b w:val="0"/>
          <w:i w:val="0"/>
          <w:lang w:val="cs-CZ"/>
        </w:rPr>
        <w:t xml:space="preserve"> dle zadaných parametrů.</w:t>
      </w:r>
    </w:p>
    <w:p w14:paraId="31CC7046" w14:textId="079C7608" w:rsidR="00DF67E0" w:rsidRDefault="00F550FE" w:rsidP="00DF67E0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0AFBFD15" w14:textId="6108344B" w:rsidR="00DF67E0" w:rsidRDefault="00DF67E0" w:rsidP="00DF67E0">
      <w:pPr>
        <w:rPr>
          <w:lang w:val="cs-CZ"/>
        </w:rPr>
      </w:pPr>
      <w:r>
        <w:rPr>
          <w:lang w:val="cs-CZ"/>
        </w:rPr>
        <w:t>V systému bude vytvořen nový uživatel.</w:t>
      </w:r>
    </w:p>
    <w:p w14:paraId="15B09721" w14:textId="77777777" w:rsidR="00ED5087" w:rsidRDefault="00ED5087" w:rsidP="00ED5087">
      <w:pPr>
        <w:pStyle w:val="Nadpis2"/>
        <w:rPr>
          <w:lang w:val="cs-CZ"/>
        </w:rPr>
      </w:pPr>
      <w:r>
        <w:rPr>
          <w:lang w:val="cs-CZ"/>
        </w:rPr>
        <w:t>Use case: Upravit uživatele</w:t>
      </w:r>
    </w:p>
    <w:p w14:paraId="32A28EA0" w14:textId="77777777" w:rsidR="00ED5087" w:rsidRDefault="00ED5087" w:rsidP="00ED5087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21466E76" w14:textId="77777777" w:rsidR="00ED5087" w:rsidRPr="00E74AB9" w:rsidRDefault="00ED5087" w:rsidP="00ED5087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260872A5" w14:textId="77777777" w:rsidR="00ED5087" w:rsidRPr="00C07615" w:rsidRDefault="00ED5087" w:rsidP="00ED5087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2D22EC40" w14:textId="77777777" w:rsidR="00ED5087" w:rsidRDefault="00ED5087" w:rsidP="00ED5087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2FCE1197" w14:textId="77777777" w:rsidR="00ED5087" w:rsidRPr="004D7582" w:rsidRDefault="00ED5087" w:rsidP="00ED5087">
      <w:pPr>
        <w:rPr>
          <w:lang w:val="cs-CZ"/>
        </w:rPr>
      </w:pPr>
      <w:r>
        <w:rPr>
          <w:lang w:val="cs-CZ"/>
        </w:rPr>
        <w:t>Use case umožňuje upravit uživatele.</w:t>
      </w:r>
    </w:p>
    <w:p w14:paraId="0F85AC7E" w14:textId="77777777" w:rsidR="00ED5087" w:rsidRDefault="00ED5087" w:rsidP="00ED5087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16372110" w14:textId="77777777" w:rsidR="00ED5087" w:rsidRPr="00722E2C" w:rsidRDefault="00ED5087" w:rsidP="00ED5087">
      <w:pPr>
        <w:rPr>
          <w:lang w:val="cs-CZ"/>
        </w:rPr>
      </w:pPr>
      <w:r>
        <w:rPr>
          <w:lang w:val="cs-CZ"/>
        </w:rPr>
        <w:t>Uživatel musí mít právo na editaci uživatelů.</w:t>
      </w:r>
    </w:p>
    <w:p w14:paraId="5BFC1AA2" w14:textId="77777777" w:rsidR="00ED5087" w:rsidRDefault="00ED5087" w:rsidP="00ED5087">
      <w:pPr>
        <w:pStyle w:val="Nadpis3"/>
        <w:rPr>
          <w:lang w:val="cs-CZ"/>
        </w:rPr>
      </w:pPr>
      <w:r>
        <w:rPr>
          <w:lang w:val="cs-CZ"/>
        </w:rPr>
        <w:t>Základní tok</w:t>
      </w:r>
    </w:p>
    <w:p w14:paraId="71969F0D" w14:textId="77777777" w:rsidR="00ED5087" w:rsidRDefault="00ED5087" w:rsidP="00ED5087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uživatele, kterého chce upravit.</w:t>
      </w:r>
    </w:p>
    <w:p w14:paraId="3A60ACA2" w14:textId="77777777" w:rsidR="00ED5087" w:rsidRPr="002B0F6F" w:rsidRDefault="00ED5087" w:rsidP="00ED5087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upraví parametry a odešle je.</w:t>
      </w:r>
    </w:p>
    <w:p w14:paraId="29CBA6E2" w14:textId="77777777" w:rsidR="00ED5087" w:rsidRDefault="00ED5087" w:rsidP="00ED5087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upraví daného uživatele.</w:t>
      </w:r>
    </w:p>
    <w:p w14:paraId="04CDF263" w14:textId="77777777" w:rsidR="00ED5087" w:rsidRDefault="00ED5087" w:rsidP="00ED5087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6BD881F9" w14:textId="77777777" w:rsidR="00ED5087" w:rsidRDefault="00ED5087" w:rsidP="00ED5087">
      <w:pPr>
        <w:rPr>
          <w:lang w:val="cs-CZ"/>
        </w:rPr>
      </w:pPr>
      <w:r>
        <w:rPr>
          <w:lang w:val="cs-CZ"/>
        </w:rPr>
        <w:t>Zvolený uživatel bude mít aktualizované parametry.</w:t>
      </w:r>
    </w:p>
    <w:p w14:paraId="1868CA3B" w14:textId="52561E6F" w:rsidR="00F550FE" w:rsidRDefault="00F550FE" w:rsidP="00F550FE">
      <w:pPr>
        <w:pStyle w:val="Nadpis2"/>
        <w:rPr>
          <w:lang w:val="cs-CZ"/>
        </w:rPr>
      </w:pPr>
      <w:r>
        <w:rPr>
          <w:lang w:val="cs-CZ"/>
        </w:rPr>
        <w:lastRenderedPageBreak/>
        <w:t>Use case: Zobrazit uživatele</w:t>
      </w:r>
    </w:p>
    <w:p w14:paraId="2D612F81" w14:textId="77777777" w:rsidR="00DC12D8" w:rsidRDefault="00DC12D8" w:rsidP="00DC12D8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2AE79384" w14:textId="484A72A9" w:rsidR="00DC12D8" w:rsidRDefault="00DC12D8" w:rsidP="00122C5A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7A277BA6" w14:textId="363789D2" w:rsidR="00F7561E" w:rsidRDefault="00F7561E" w:rsidP="00F7561E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05916760" w14:textId="637FEEC1" w:rsidR="00F7561E" w:rsidRPr="00F7561E" w:rsidRDefault="00F7561E" w:rsidP="00F7561E">
      <w:pPr>
        <w:rPr>
          <w:lang w:val="cs-CZ"/>
        </w:rPr>
      </w:pPr>
      <w:r>
        <w:rPr>
          <w:lang w:val="cs-CZ"/>
        </w:rPr>
        <w:t xml:space="preserve">Use case umožňuje zobrazit </w:t>
      </w:r>
      <w:r w:rsidR="00687E77">
        <w:rPr>
          <w:lang w:val="cs-CZ"/>
        </w:rPr>
        <w:t>uživatele uložené v systému.</w:t>
      </w:r>
    </w:p>
    <w:p w14:paraId="0028C555" w14:textId="1AD6E650" w:rsidR="00DF67E0" w:rsidRDefault="00DC12D8" w:rsidP="00DF67E0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3726F1EC" w14:textId="7EE17538" w:rsidR="00DF67E0" w:rsidRDefault="00DF67E0" w:rsidP="00DF67E0">
      <w:pPr>
        <w:rPr>
          <w:lang w:val="cs-CZ"/>
        </w:rPr>
      </w:pPr>
      <w:r>
        <w:rPr>
          <w:lang w:val="cs-CZ"/>
        </w:rPr>
        <w:t xml:space="preserve">Uživatel musí mít právo na čtení </w:t>
      </w:r>
      <w:r w:rsidR="00DC12D8">
        <w:rPr>
          <w:lang w:val="cs-CZ"/>
        </w:rPr>
        <w:t>uživatelů</w:t>
      </w:r>
      <w:r>
        <w:rPr>
          <w:lang w:val="cs-CZ"/>
        </w:rPr>
        <w:t>.</w:t>
      </w:r>
    </w:p>
    <w:p w14:paraId="3DF75D25" w14:textId="14903AF2" w:rsidR="00687E77" w:rsidRDefault="00122C5A" w:rsidP="00687E77">
      <w:pPr>
        <w:pStyle w:val="Nadpis2"/>
        <w:rPr>
          <w:lang w:val="cs-CZ"/>
        </w:rPr>
      </w:pPr>
      <w:r>
        <w:rPr>
          <w:lang w:val="cs-CZ"/>
        </w:rPr>
        <w:t>Use case: Nastavit pozice</w:t>
      </w:r>
    </w:p>
    <w:p w14:paraId="6A99BA76" w14:textId="77777777" w:rsidR="00122C5A" w:rsidRDefault="00122C5A" w:rsidP="00122C5A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2693202E" w14:textId="77777777" w:rsidR="00122C5A" w:rsidRPr="00E74AB9" w:rsidRDefault="00122C5A" w:rsidP="00122C5A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754639FB" w14:textId="77777777" w:rsidR="00122C5A" w:rsidRPr="00C07615" w:rsidRDefault="00122C5A" w:rsidP="00122C5A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08C52520" w14:textId="4BA2BB0E" w:rsidR="00122C5A" w:rsidRDefault="00122C5A" w:rsidP="00122C5A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13649D4B" w14:textId="1D710E7C" w:rsidR="00122C5A" w:rsidRPr="00122C5A" w:rsidRDefault="00122C5A" w:rsidP="00122C5A">
      <w:pPr>
        <w:rPr>
          <w:lang w:val="cs-CZ"/>
        </w:rPr>
      </w:pPr>
      <w:r>
        <w:rPr>
          <w:lang w:val="cs-CZ"/>
        </w:rPr>
        <w:t>Use case umožňuje přiřadit či odebrat jednotlivým uživatelům pozice.</w:t>
      </w:r>
    </w:p>
    <w:p w14:paraId="6C1BAC5F" w14:textId="48F4BA7B" w:rsidR="00DF67E0" w:rsidRDefault="00DF67E0" w:rsidP="00DF67E0">
      <w:pPr>
        <w:pStyle w:val="Nadpis3"/>
        <w:rPr>
          <w:lang w:val="cs-CZ"/>
        </w:rPr>
      </w:pPr>
      <w:r>
        <w:rPr>
          <w:lang w:val="cs-CZ"/>
        </w:rPr>
        <w:t>Po</w:t>
      </w:r>
      <w:r w:rsidR="00122C5A">
        <w:rPr>
          <w:lang w:val="cs-CZ"/>
        </w:rPr>
        <w:t>dmínky pro spuštění</w:t>
      </w:r>
    </w:p>
    <w:p w14:paraId="7CB0A53B" w14:textId="59FA38AD" w:rsidR="00DF67E0" w:rsidRPr="00DC4926" w:rsidRDefault="00DF67E0" w:rsidP="00DF67E0">
      <w:pPr>
        <w:rPr>
          <w:lang w:val="cs-CZ"/>
        </w:rPr>
      </w:pPr>
      <w:r>
        <w:rPr>
          <w:lang w:val="cs-CZ"/>
        </w:rPr>
        <w:t xml:space="preserve">Uživatel musí mít právo na editaci </w:t>
      </w:r>
      <w:r w:rsidR="00122C5A">
        <w:rPr>
          <w:lang w:val="cs-CZ"/>
        </w:rPr>
        <w:t>uživatelů</w:t>
      </w:r>
      <w:r>
        <w:rPr>
          <w:lang w:val="cs-CZ"/>
        </w:rPr>
        <w:t>.</w:t>
      </w:r>
    </w:p>
    <w:p w14:paraId="1FBFB7DB" w14:textId="4347B555" w:rsidR="00DF67E0" w:rsidRDefault="00122C5A" w:rsidP="00DF67E0">
      <w:pPr>
        <w:pStyle w:val="Nadpis3"/>
        <w:rPr>
          <w:lang w:val="cs-CZ"/>
        </w:rPr>
      </w:pPr>
      <w:r>
        <w:rPr>
          <w:lang w:val="cs-CZ"/>
        </w:rPr>
        <w:t>Základní tok</w:t>
      </w:r>
    </w:p>
    <w:p w14:paraId="18FD03EF" w14:textId="2683D165" w:rsidR="00DF67E0" w:rsidRDefault="00DF67E0" w:rsidP="00DF67E0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zvolí </w:t>
      </w:r>
      <w:r w:rsidR="00122C5A">
        <w:rPr>
          <w:b w:val="0"/>
          <w:i w:val="0"/>
          <w:lang w:val="cs-CZ"/>
        </w:rPr>
        <w:t>uživatele</w:t>
      </w:r>
      <w:r>
        <w:rPr>
          <w:b w:val="0"/>
          <w:i w:val="0"/>
          <w:lang w:val="cs-CZ"/>
        </w:rPr>
        <w:t xml:space="preserve">, </w:t>
      </w:r>
      <w:r w:rsidR="00122C5A">
        <w:rPr>
          <w:b w:val="0"/>
          <w:i w:val="0"/>
          <w:lang w:val="cs-CZ"/>
        </w:rPr>
        <w:t xml:space="preserve">kterému chce </w:t>
      </w:r>
      <w:r w:rsidR="00A25E63">
        <w:rPr>
          <w:b w:val="0"/>
          <w:i w:val="0"/>
          <w:lang w:val="cs-CZ"/>
        </w:rPr>
        <w:t>změnit</w:t>
      </w:r>
      <w:r w:rsidR="00122C5A">
        <w:rPr>
          <w:b w:val="0"/>
          <w:i w:val="0"/>
          <w:lang w:val="cs-CZ"/>
        </w:rPr>
        <w:t xml:space="preserve"> pozice</w:t>
      </w:r>
      <w:r>
        <w:rPr>
          <w:b w:val="0"/>
          <w:i w:val="0"/>
          <w:lang w:val="cs-CZ"/>
        </w:rPr>
        <w:t>.</w:t>
      </w:r>
    </w:p>
    <w:p w14:paraId="3D8CA438" w14:textId="53CB40A2" w:rsidR="00DF67E0" w:rsidRDefault="00DF67E0" w:rsidP="00DF67E0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</w:t>
      </w:r>
      <w:r w:rsidR="00122C5A">
        <w:rPr>
          <w:b w:val="0"/>
          <w:i w:val="0"/>
          <w:lang w:val="cs-CZ"/>
        </w:rPr>
        <w:t>vybere nové pozice, které chce uživateli přiřadit</w:t>
      </w:r>
      <w:r w:rsidR="00A25E63">
        <w:rPr>
          <w:b w:val="0"/>
          <w:i w:val="0"/>
          <w:lang w:val="cs-CZ"/>
        </w:rPr>
        <w:t>.</w:t>
      </w:r>
    </w:p>
    <w:p w14:paraId="4BEB4CC2" w14:textId="244D4371" w:rsidR="000D0092" w:rsidRPr="000D0092" w:rsidRDefault="00A25E63" w:rsidP="000D0092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vybere pozice, z nichž chce uživatele odstranit.</w:t>
      </w:r>
    </w:p>
    <w:p w14:paraId="5784BB41" w14:textId="0F04FC7D" w:rsidR="00DF67E0" w:rsidRDefault="00DF67E0" w:rsidP="00DF67E0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Systém </w:t>
      </w:r>
      <w:r w:rsidR="00122C5A">
        <w:rPr>
          <w:b w:val="0"/>
          <w:i w:val="0"/>
          <w:lang w:val="cs-CZ"/>
        </w:rPr>
        <w:t>p</w:t>
      </w:r>
      <w:r w:rsidR="00F7123B">
        <w:rPr>
          <w:b w:val="0"/>
          <w:i w:val="0"/>
          <w:lang w:val="cs-CZ"/>
        </w:rPr>
        <w:t>řiřadí uživatel</w:t>
      </w:r>
      <w:r w:rsidR="005139AC">
        <w:rPr>
          <w:b w:val="0"/>
          <w:i w:val="0"/>
          <w:lang w:val="cs-CZ"/>
        </w:rPr>
        <w:t>i</w:t>
      </w:r>
      <w:r w:rsidR="00122C5A">
        <w:rPr>
          <w:b w:val="0"/>
          <w:i w:val="0"/>
          <w:lang w:val="cs-CZ"/>
        </w:rPr>
        <w:t xml:space="preserve"> ke stávajícím pozicím nově zvolené pozice</w:t>
      </w:r>
      <w:r w:rsidR="00A25E63">
        <w:rPr>
          <w:b w:val="0"/>
          <w:i w:val="0"/>
          <w:lang w:val="cs-CZ"/>
        </w:rPr>
        <w:t xml:space="preserve"> a odebere jej z pozic zvolených k odstranění</w:t>
      </w:r>
      <w:r w:rsidR="00122C5A">
        <w:rPr>
          <w:b w:val="0"/>
          <w:i w:val="0"/>
          <w:lang w:val="cs-CZ"/>
        </w:rPr>
        <w:t>.</w:t>
      </w:r>
    </w:p>
    <w:p w14:paraId="1A108E53" w14:textId="0CC03560" w:rsidR="00DF67E0" w:rsidRDefault="00122C5A" w:rsidP="00DF67E0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0830B43D" w14:textId="4E797126" w:rsidR="00DF67E0" w:rsidRDefault="00DF67E0" w:rsidP="00DF67E0">
      <w:pPr>
        <w:rPr>
          <w:lang w:val="cs-CZ"/>
        </w:rPr>
      </w:pPr>
      <w:r>
        <w:rPr>
          <w:lang w:val="cs-CZ"/>
        </w:rPr>
        <w:t xml:space="preserve">Zvolený </w:t>
      </w:r>
      <w:r w:rsidR="00122C5A">
        <w:rPr>
          <w:lang w:val="cs-CZ"/>
        </w:rPr>
        <w:t xml:space="preserve">uživatel bude mít nově nastavené pozice. </w:t>
      </w:r>
      <w:r w:rsidR="00A46452">
        <w:rPr>
          <w:lang w:val="cs-CZ"/>
        </w:rPr>
        <w:t>Po</w:t>
      </w:r>
      <w:r w:rsidR="00122C5A">
        <w:rPr>
          <w:lang w:val="cs-CZ"/>
        </w:rPr>
        <w:t>zice</w:t>
      </w:r>
      <w:r w:rsidR="00A46452">
        <w:rPr>
          <w:lang w:val="cs-CZ"/>
        </w:rPr>
        <w:t>, jichž se úpravy týkaly,</w:t>
      </w:r>
      <w:r w:rsidR="00122C5A">
        <w:rPr>
          <w:lang w:val="cs-CZ"/>
        </w:rPr>
        <w:t xml:space="preserve"> budou mít nově nastaveného uživatele.</w:t>
      </w:r>
    </w:p>
    <w:p w14:paraId="0193840B" w14:textId="3FE6F614" w:rsidR="00524FCF" w:rsidRDefault="00524FCF" w:rsidP="00524FCF">
      <w:pPr>
        <w:pStyle w:val="Nadpis1"/>
        <w:rPr>
          <w:lang w:val="cs-CZ"/>
        </w:rPr>
      </w:pPr>
      <w:r>
        <w:rPr>
          <w:lang w:val="cs-CZ"/>
        </w:rPr>
        <w:lastRenderedPageBreak/>
        <w:t>Positions</w:t>
      </w:r>
    </w:p>
    <w:p w14:paraId="3B297129" w14:textId="232F5389" w:rsidR="00524FCF" w:rsidRDefault="00524FCF" w:rsidP="00524FCF">
      <w:pPr>
        <w:jc w:val="center"/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192B00F8" wp14:editId="7D33142B">
            <wp:extent cx="5775960" cy="4838700"/>
            <wp:effectExtent l="0" t="0" r="0" b="0"/>
            <wp:docPr id="8" name="Obrázek 8" descr="C:\Users\Asus\Dropbox\DEF2\usecases_pos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ropbox\DEF2\usecases_posi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40EB" w14:textId="6045CFDD" w:rsidR="00524FCF" w:rsidRDefault="00ED5087" w:rsidP="00ED5087">
      <w:pPr>
        <w:pStyle w:val="Nadpis2"/>
        <w:rPr>
          <w:lang w:val="cs-CZ"/>
        </w:rPr>
      </w:pPr>
      <w:r>
        <w:rPr>
          <w:lang w:val="cs-CZ"/>
        </w:rPr>
        <w:t>Use case: Přidat pozici</w:t>
      </w:r>
    </w:p>
    <w:p w14:paraId="1F41A77D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34C33190" w14:textId="77777777" w:rsidR="00772809" w:rsidRPr="00E74AB9" w:rsidRDefault="00772809" w:rsidP="00772809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3F514245" w14:textId="77777777" w:rsidR="00772809" w:rsidRPr="00C07615" w:rsidRDefault="00772809" w:rsidP="00772809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2B682C8E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5682151B" w14:textId="556169B0" w:rsidR="00772809" w:rsidRDefault="00772809" w:rsidP="00772809">
      <w:pPr>
        <w:rPr>
          <w:lang w:val="cs-CZ"/>
        </w:rPr>
      </w:pPr>
      <w:r>
        <w:rPr>
          <w:lang w:val="cs-CZ"/>
        </w:rPr>
        <w:t>Use case umožňuje přidávat pozice.</w:t>
      </w:r>
    </w:p>
    <w:p w14:paraId="57709EA0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16823698" w14:textId="6F234BEB" w:rsidR="00772809" w:rsidRDefault="00772809" w:rsidP="00772809">
      <w:pPr>
        <w:rPr>
          <w:lang w:val="cs-CZ"/>
        </w:rPr>
      </w:pPr>
      <w:r>
        <w:rPr>
          <w:lang w:val="cs-CZ"/>
        </w:rPr>
        <w:t>Uživatel musí mít právo na vytváření nových pozic.</w:t>
      </w:r>
    </w:p>
    <w:p w14:paraId="1C753039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lastRenderedPageBreak/>
        <w:t>Základní tok</w:t>
      </w:r>
    </w:p>
    <w:p w14:paraId="56C7CDBA" w14:textId="73F0DD0C" w:rsidR="00772809" w:rsidRDefault="00772809" w:rsidP="0077280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možnost vytvořit novou pozici.</w:t>
      </w:r>
    </w:p>
    <w:p w14:paraId="4A2C3C4D" w14:textId="77777777" w:rsidR="00772809" w:rsidRDefault="00772809" w:rsidP="0077280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zadá požadovaná data a odešle je.</w:t>
      </w:r>
    </w:p>
    <w:p w14:paraId="1E1226BF" w14:textId="116BB205" w:rsidR="00772809" w:rsidRDefault="00772809" w:rsidP="0077280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vytvoří novou pozici dle zadaných parametrů.</w:t>
      </w:r>
    </w:p>
    <w:p w14:paraId="39653FE2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7C509A6A" w14:textId="596C18AA" w:rsidR="00772809" w:rsidRDefault="00772809" w:rsidP="00772809">
      <w:pPr>
        <w:rPr>
          <w:lang w:val="cs-CZ"/>
        </w:rPr>
      </w:pPr>
      <w:r>
        <w:rPr>
          <w:lang w:val="cs-CZ"/>
        </w:rPr>
        <w:t>V systému bude vytvořena nová pozice.</w:t>
      </w:r>
    </w:p>
    <w:p w14:paraId="3B40C221" w14:textId="54648C47" w:rsidR="00772809" w:rsidRDefault="00772809" w:rsidP="00772809">
      <w:pPr>
        <w:pStyle w:val="Nadpis2"/>
        <w:rPr>
          <w:lang w:val="cs-CZ"/>
        </w:rPr>
      </w:pPr>
      <w:r>
        <w:rPr>
          <w:lang w:val="cs-CZ"/>
        </w:rPr>
        <w:t xml:space="preserve">Use case: Upravit </w:t>
      </w:r>
      <w:r w:rsidR="00FA3106">
        <w:rPr>
          <w:lang w:val="cs-CZ"/>
        </w:rPr>
        <w:t>pozici</w:t>
      </w:r>
    </w:p>
    <w:p w14:paraId="3E643BF0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265C38C3" w14:textId="77777777" w:rsidR="00772809" w:rsidRPr="00E74AB9" w:rsidRDefault="00772809" w:rsidP="00772809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3AFA4AC3" w14:textId="77777777" w:rsidR="00772809" w:rsidRPr="00C07615" w:rsidRDefault="00772809" w:rsidP="00772809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2F12DDFA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01DA9013" w14:textId="237A350A" w:rsidR="00772809" w:rsidRPr="004D7582" w:rsidRDefault="00772809" w:rsidP="00772809">
      <w:pPr>
        <w:rPr>
          <w:lang w:val="cs-CZ"/>
        </w:rPr>
      </w:pPr>
      <w:r>
        <w:rPr>
          <w:lang w:val="cs-CZ"/>
        </w:rPr>
        <w:t xml:space="preserve">Use case umožňuje upravit </w:t>
      </w:r>
      <w:r w:rsidR="00FA3106">
        <w:rPr>
          <w:lang w:val="cs-CZ"/>
        </w:rPr>
        <w:t>pozici</w:t>
      </w:r>
      <w:r>
        <w:rPr>
          <w:lang w:val="cs-CZ"/>
        </w:rPr>
        <w:t>.</w:t>
      </w:r>
    </w:p>
    <w:p w14:paraId="38D5CA9F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7CCB058F" w14:textId="4966C8F9" w:rsidR="00772809" w:rsidRPr="00722E2C" w:rsidRDefault="00772809" w:rsidP="00772809">
      <w:pPr>
        <w:rPr>
          <w:lang w:val="cs-CZ"/>
        </w:rPr>
      </w:pPr>
      <w:r>
        <w:rPr>
          <w:lang w:val="cs-CZ"/>
        </w:rPr>
        <w:t xml:space="preserve">Uživatel musí mít právo na editaci </w:t>
      </w:r>
      <w:r w:rsidR="00FA3106">
        <w:rPr>
          <w:lang w:val="cs-CZ"/>
        </w:rPr>
        <w:t>pozic</w:t>
      </w:r>
      <w:r>
        <w:rPr>
          <w:lang w:val="cs-CZ"/>
        </w:rPr>
        <w:t>.</w:t>
      </w:r>
    </w:p>
    <w:p w14:paraId="13A140F4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Základní tok</w:t>
      </w:r>
    </w:p>
    <w:p w14:paraId="2C4589D0" w14:textId="251AEE7C" w:rsidR="00772809" w:rsidRDefault="00772809" w:rsidP="0077280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zvolí </w:t>
      </w:r>
      <w:r w:rsidR="00FA3106">
        <w:rPr>
          <w:b w:val="0"/>
          <w:i w:val="0"/>
          <w:lang w:val="cs-CZ"/>
        </w:rPr>
        <w:t>pozici, kterou</w:t>
      </w:r>
      <w:r>
        <w:rPr>
          <w:b w:val="0"/>
          <w:i w:val="0"/>
          <w:lang w:val="cs-CZ"/>
        </w:rPr>
        <w:t xml:space="preserve"> chce upravit.</w:t>
      </w:r>
    </w:p>
    <w:p w14:paraId="02C4BABF" w14:textId="77777777" w:rsidR="00772809" w:rsidRPr="002B0F6F" w:rsidRDefault="00772809" w:rsidP="0077280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upraví parametry a odešle je.</w:t>
      </w:r>
    </w:p>
    <w:p w14:paraId="503CDE1E" w14:textId="43B12DD4" w:rsidR="00772809" w:rsidRDefault="00772809" w:rsidP="0077280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Systém </w:t>
      </w:r>
      <w:r w:rsidR="00FA3106">
        <w:rPr>
          <w:b w:val="0"/>
          <w:i w:val="0"/>
          <w:lang w:val="cs-CZ"/>
        </w:rPr>
        <w:t>upraví danou pozici</w:t>
      </w:r>
      <w:r>
        <w:rPr>
          <w:b w:val="0"/>
          <w:i w:val="0"/>
          <w:lang w:val="cs-CZ"/>
        </w:rPr>
        <w:t>.</w:t>
      </w:r>
    </w:p>
    <w:p w14:paraId="4A220F99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17BD443D" w14:textId="65164FDB" w:rsidR="00772809" w:rsidRDefault="00FA3106" w:rsidP="00772809">
      <w:pPr>
        <w:rPr>
          <w:lang w:val="cs-CZ"/>
        </w:rPr>
      </w:pPr>
      <w:r>
        <w:rPr>
          <w:lang w:val="cs-CZ"/>
        </w:rPr>
        <w:t xml:space="preserve">Zvolená pozice </w:t>
      </w:r>
      <w:r w:rsidR="00772809">
        <w:rPr>
          <w:lang w:val="cs-CZ"/>
        </w:rPr>
        <w:t>bude mít aktualizované parametry.</w:t>
      </w:r>
    </w:p>
    <w:p w14:paraId="52EFA1F7" w14:textId="64BA2D39" w:rsidR="00772809" w:rsidRDefault="00772809" w:rsidP="00772809">
      <w:pPr>
        <w:pStyle w:val="Nadpis2"/>
        <w:rPr>
          <w:lang w:val="cs-CZ"/>
        </w:rPr>
      </w:pPr>
      <w:r>
        <w:rPr>
          <w:lang w:val="cs-CZ"/>
        </w:rPr>
        <w:t xml:space="preserve">Use case: Zobrazit </w:t>
      </w:r>
      <w:r w:rsidR="00FA3106">
        <w:rPr>
          <w:lang w:val="cs-CZ"/>
        </w:rPr>
        <w:t>pozice</w:t>
      </w:r>
    </w:p>
    <w:p w14:paraId="4E255759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0994CA47" w14:textId="77777777" w:rsidR="00772809" w:rsidRDefault="00772809" w:rsidP="00772809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2C20AA36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7C2E97BB" w14:textId="23F09B14" w:rsidR="00772809" w:rsidRPr="00F7561E" w:rsidRDefault="00772809" w:rsidP="00772809">
      <w:pPr>
        <w:rPr>
          <w:lang w:val="cs-CZ"/>
        </w:rPr>
      </w:pPr>
      <w:r>
        <w:rPr>
          <w:lang w:val="cs-CZ"/>
        </w:rPr>
        <w:t xml:space="preserve">Use case umožňuje zobrazit </w:t>
      </w:r>
      <w:r w:rsidR="00FA3106">
        <w:rPr>
          <w:lang w:val="cs-CZ"/>
        </w:rPr>
        <w:t>pozice</w:t>
      </w:r>
      <w:r>
        <w:rPr>
          <w:lang w:val="cs-CZ"/>
        </w:rPr>
        <w:t xml:space="preserve"> uložené v systému.</w:t>
      </w:r>
    </w:p>
    <w:p w14:paraId="227FD107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1C82C932" w14:textId="206D2555" w:rsidR="00772809" w:rsidRDefault="00772809" w:rsidP="00772809">
      <w:pPr>
        <w:rPr>
          <w:lang w:val="cs-CZ"/>
        </w:rPr>
      </w:pPr>
      <w:r>
        <w:rPr>
          <w:lang w:val="cs-CZ"/>
        </w:rPr>
        <w:t xml:space="preserve">Uživatel musí mít právo na čtení </w:t>
      </w:r>
      <w:r w:rsidR="00FA3106">
        <w:rPr>
          <w:lang w:val="cs-CZ"/>
        </w:rPr>
        <w:t>pozic</w:t>
      </w:r>
      <w:r>
        <w:rPr>
          <w:lang w:val="cs-CZ"/>
        </w:rPr>
        <w:t>.</w:t>
      </w:r>
    </w:p>
    <w:p w14:paraId="606D39DC" w14:textId="69D3D3C9" w:rsidR="00772809" w:rsidRDefault="00772809" w:rsidP="00772809">
      <w:pPr>
        <w:pStyle w:val="Nadpis2"/>
        <w:rPr>
          <w:lang w:val="cs-CZ"/>
        </w:rPr>
      </w:pPr>
      <w:r>
        <w:rPr>
          <w:lang w:val="cs-CZ"/>
        </w:rPr>
        <w:lastRenderedPageBreak/>
        <w:t xml:space="preserve">Use case: Nastavit </w:t>
      </w:r>
      <w:r w:rsidR="00FA3106">
        <w:rPr>
          <w:lang w:val="cs-CZ"/>
        </w:rPr>
        <w:t>role</w:t>
      </w:r>
    </w:p>
    <w:p w14:paraId="59519DB0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2B1B50F1" w14:textId="77777777" w:rsidR="00772809" w:rsidRPr="00E74AB9" w:rsidRDefault="00772809" w:rsidP="00772809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51FCE585" w14:textId="77777777" w:rsidR="00772809" w:rsidRPr="00C07615" w:rsidRDefault="00772809" w:rsidP="00772809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6DFE1374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473D37CF" w14:textId="610DA42D" w:rsidR="00772809" w:rsidRPr="00122C5A" w:rsidRDefault="00772809" w:rsidP="00772809">
      <w:pPr>
        <w:rPr>
          <w:lang w:val="cs-CZ"/>
        </w:rPr>
      </w:pPr>
      <w:r>
        <w:rPr>
          <w:lang w:val="cs-CZ"/>
        </w:rPr>
        <w:t xml:space="preserve">Use case umožňuje přiřadit či odebrat jednotlivým </w:t>
      </w:r>
      <w:r w:rsidR="00FA3106">
        <w:rPr>
          <w:lang w:val="cs-CZ"/>
        </w:rPr>
        <w:t>pozicím</w:t>
      </w:r>
      <w:r>
        <w:rPr>
          <w:lang w:val="cs-CZ"/>
        </w:rPr>
        <w:t xml:space="preserve"> </w:t>
      </w:r>
      <w:r w:rsidR="00FA3106">
        <w:rPr>
          <w:lang w:val="cs-CZ"/>
        </w:rPr>
        <w:t>role</w:t>
      </w:r>
      <w:r>
        <w:rPr>
          <w:lang w:val="cs-CZ"/>
        </w:rPr>
        <w:t>.</w:t>
      </w:r>
    </w:p>
    <w:p w14:paraId="1292E4FB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2867306D" w14:textId="37EC5A67" w:rsidR="00772809" w:rsidRPr="00DC4926" w:rsidRDefault="00772809" w:rsidP="00772809">
      <w:pPr>
        <w:rPr>
          <w:lang w:val="cs-CZ"/>
        </w:rPr>
      </w:pPr>
      <w:r>
        <w:rPr>
          <w:lang w:val="cs-CZ"/>
        </w:rPr>
        <w:t xml:space="preserve">Uživatel musí mít právo na editaci </w:t>
      </w:r>
      <w:r w:rsidR="00FA3106">
        <w:rPr>
          <w:lang w:val="cs-CZ"/>
        </w:rPr>
        <w:t>pozic</w:t>
      </w:r>
      <w:r>
        <w:rPr>
          <w:lang w:val="cs-CZ"/>
        </w:rPr>
        <w:t>.</w:t>
      </w:r>
    </w:p>
    <w:p w14:paraId="19B984C4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Základní tok</w:t>
      </w:r>
    </w:p>
    <w:p w14:paraId="7D270B65" w14:textId="1B7A404E" w:rsidR="00772809" w:rsidRDefault="00772809" w:rsidP="0077280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zvolí </w:t>
      </w:r>
      <w:r w:rsidR="00FA3106">
        <w:rPr>
          <w:b w:val="0"/>
          <w:i w:val="0"/>
          <w:lang w:val="cs-CZ"/>
        </w:rPr>
        <w:t>pozici</w:t>
      </w:r>
      <w:r>
        <w:rPr>
          <w:b w:val="0"/>
          <w:i w:val="0"/>
          <w:lang w:val="cs-CZ"/>
        </w:rPr>
        <w:t xml:space="preserve">, </w:t>
      </w:r>
      <w:r w:rsidR="00FA3106">
        <w:rPr>
          <w:b w:val="0"/>
          <w:i w:val="0"/>
          <w:lang w:val="cs-CZ"/>
        </w:rPr>
        <w:t xml:space="preserve">které </w:t>
      </w:r>
      <w:r>
        <w:rPr>
          <w:b w:val="0"/>
          <w:i w:val="0"/>
          <w:lang w:val="cs-CZ"/>
        </w:rPr>
        <w:t xml:space="preserve">chce změnit </w:t>
      </w:r>
      <w:r w:rsidR="00FA3106">
        <w:rPr>
          <w:b w:val="0"/>
          <w:i w:val="0"/>
          <w:lang w:val="cs-CZ"/>
        </w:rPr>
        <w:t>role</w:t>
      </w:r>
      <w:r>
        <w:rPr>
          <w:b w:val="0"/>
          <w:i w:val="0"/>
          <w:lang w:val="cs-CZ"/>
        </w:rPr>
        <w:t>.</w:t>
      </w:r>
    </w:p>
    <w:p w14:paraId="5DED2ABC" w14:textId="23DEE617" w:rsidR="00772809" w:rsidRDefault="00772809" w:rsidP="0077280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vybere nové </w:t>
      </w:r>
      <w:r w:rsidR="00FA3106">
        <w:rPr>
          <w:b w:val="0"/>
          <w:i w:val="0"/>
          <w:lang w:val="cs-CZ"/>
        </w:rPr>
        <w:t>role</w:t>
      </w:r>
      <w:r>
        <w:rPr>
          <w:b w:val="0"/>
          <w:i w:val="0"/>
          <w:lang w:val="cs-CZ"/>
        </w:rPr>
        <w:t xml:space="preserve">, které chce </w:t>
      </w:r>
      <w:r w:rsidR="00FA3106">
        <w:rPr>
          <w:b w:val="0"/>
          <w:i w:val="0"/>
          <w:lang w:val="cs-CZ"/>
        </w:rPr>
        <w:t>pozici</w:t>
      </w:r>
      <w:r>
        <w:rPr>
          <w:b w:val="0"/>
          <w:i w:val="0"/>
          <w:lang w:val="cs-CZ"/>
        </w:rPr>
        <w:t xml:space="preserve"> přiřadit.</w:t>
      </w:r>
    </w:p>
    <w:p w14:paraId="6E8D50AD" w14:textId="752CDA1E" w:rsidR="00772809" w:rsidRPr="000D0092" w:rsidRDefault="00772809" w:rsidP="0077280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vybere </w:t>
      </w:r>
      <w:r w:rsidR="00FA3106">
        <w:rPr>
          <w:b w:val="0"/>
          <w:i w:val="0"/>
          <w:lang w:val="cs-CZ"/>
        </w:rPr>
        <w:t>role</w:t>
      </w:r>
      <w:r>
        <w:rPr>
          <w:b w:val="0"/>
          <w:i w:val="0"/>
          <w:lang w:val="cs-CZ"/>
        </w:rPr>
        <w:t xml:space="preserve">, z nichž chce </w:t>
      </w:r>
      <w:r w:rsidR="00FA3106">
        <w:rPr>
          <w:b w:val="0"/>
          <w:i w:val="0"/>
          <w:lang w:val="cs-CZ"/>
        </w:rPr>
        <w:t>pozice</w:t>
      </w:r>
      <w:r>
        <w:rPr>
          <w:b w:val="0"/>
          <w:i w:val="0"/>
          <w:lang w:val="cs-CZ"/>
        </w:rPr>
        <w:t xml:space="preserve"> odstranit.</w:t>
      </w:r>
    </w:p>
    <w:p w14:paraId="3E5CE9A5" w14:textId="25B99305" w:rsidR="00772809" w:rsidRDefault="00772809" w:rsidP="00772809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Systém přiřadí </w:t>
      </w:r>
      <w:r w:rsidR="00FA3106">
        <w:rPr>
          <w:b w:val="0"/>
          <w:i w:val="0"/>
          <w:lang w:val="cs-CZ"/>
        </w:rPr>
        <w:t>pozici</w:t>
      </w:r>
      <w:r>
        <w:rPr>
          <w:b w:val="0"/>
          <w:i w:val="0"/>
          <w:lang w:val="cs-CZ"/>
        </w:rPr>
        <w:t xml:space="preserve"> ke stávajícím </w:t>
      </w:r>
      <w:r w:rsidR="00FA3106">
        <w:rPr>
          <w:b w:val="0"/>
          <w:i w:val="0"/>
          <w:lang w:val="cs-CZ"/>
        </w:rPr>
        <w:t>rolím</w:t>
      </w:r>
      <w:r>
        <w:rPr>
          <w:b w:val="0"/>
          <w:i w:val="0"/>
          <w:lang w:val="cs-CZ"/>
        </w:rPr>
        <w:t xml:space="preserve"> nově zvolené </w:t>
      </w:r>
      <w:r w:rsidR="00FA3106">
        <w:rPr>
          <w:b w:val="0"/>
          <w:i w:val="0"/>
          <w:lang w:val="cs-CZ"/>
        </w:rPr>
        <w:t>role</w:t>
      </w:r>
      <w:r>
        <w:rPr>
          <w:b w:val="0"/>
          <w:i w:val="0"/>
          <w:lang w:val="cs-CZ"/>
        </w:rPr>
        <w:t xml:space="preserve"> </w:t>
      </w:r>
      <w:r w:rsidR="00FA3106">
        <w:rPr>
          <w:b w:val="0"/>
          <w:i w:val="0"/>
          <w:lang w:val="cs-CZ"/>
        </w:rPr>
        <w:t xml:space="preserve">a odebere ji </w:t>
      </w:r>
      <w:r>
        <w:rPr>
          <w:b w:val="0"/>
          <w:i w:val="0"/>
          <w:lang w:val="cs-CZ"/>
        </w:rPr>
        <w:t>z </w:t>
      </w:r>
      <w:r w:rsidR="00FA3106">
        <w:rPr>
          <w:b w:val="0"/>
          <w:i w:val="0"/>
          <w:lang w:val="cs-CZ"/>
        </w:rPr>
        <w:t>rolí</w:t>
      </w:r>
      <w:r>
        <w:rPr>
          <w:b w:val="0"/>
          <w:i w:val="0"/>
          <w:lang w:val="cs-CZ"/>
        </w:rPr>
        <w:t xml:space="preserve"> zvolených k odstranění.</w:t>
      </w:r>
    </w:p>
    <w:p w14:paraId="0D7C2EE5" w14:textId="77777777" w:rsidR="00772809" w:rsidRDefault="00772809" w:rsidP="00772809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701FB366" w14:textId="63581183" w:rsidR="00772809" w:rsidRDefault="00772809" w:rsidP="00772809">
      <w:pPr>
        <w:rPr>
          <w:lang w:val="cs-CZ"/>
        </w:rPr>
      </w:pPr>
      <w:r>
        <w:rPr>
          <w:lang w:val="cs-CZ"/>
        </w:rPr>
        <w:t>Zvolen</w:t>
      </w:r>
      <w:r w:rsidR="00FA3106">
        <w:rPr>
          <w:lang w:val="cs-CZ"/>
        </w:rPr>
        <w:t xml:space="preserve">á pozice </w:t>
      </w:r>
      <w:r>
        <w:rPr>
          <w:lang w:val="cs-CZ"/>
        </w:rPr>
        <w:t xml:space="preserve">bude mít nově nastavené </w:t>
      </w:r>
      <w:r w:rsidR="00FA3106">
        <w:rPr>
          <w:lang w:val="cs-CZ"/>
        </w:rPr>
        <w:t>role</w:t>
      </w:r>
      <w:r>
        <w:rPr>
          <w:lang w:val="cs-CZ"/>
        </w:rPr>
        <w:t xml:space="preserve">. </w:t>
      </w:r>
      <w:r w:rsidR="00FA3106">
        <w:rPr>
          <w:lang w:val="cs-CZ"/>
        </w:rPr>
        <w:t>Role</w:t>
      </w:r>
      <w:r>
        <w:rPr>
          <w:lang w:val="cs-CZ"/>
        </w:rPr>
        <w:t>, jichž se úpravy týkaly,</w:t>
      </w:r>
      <w:r w:rsidR="00FA3106">
        <w:rPr>
          <w:lang w:val="cs-CZ"/>
        </w:rPr>
        <w:t xml:space="preserve"> budou mít nově nastavenou </w:t>
      </w:r>
      <w:r w:rsidR="00FD0686">
        <w:rPr>
          <w:lang w:val="cs-CZ"/>
        </w:rPr>
        <w:t>pozici</w:t>
      </w:r>
      <w:r>
        <w:rPr>
          <w:lang w:val="cs-CZ"/>
        </w:rPr>
        <w:t>.</w:t>
      </w:r>
    </w:p>
    <w:p w14:paraId="07A43FDB" w14:textId="63ACC014" w:rsidR="00306F1F" w:rsidRDefault="00306F1F" w:rsidP="00306F1F">
      <w:pPr>
        <w:pStyle w:val="Nadpis2"/>
        <w:rPr>
          <w:lang w:val="cs-CZ"/>
        </w:rPr>
      </w:pPr>
      <w:r>
        <w:rPr>
          <w:lang w:val="cs-CZ"/>
        </w:rPr>
        <w:t>Use case: Nastavit uživatele</w:t>
      </w:r>
    </w:p>
    <w:p w14:paraId="43327AEB" w14:textId="77777777" w:rsidR="00306F1F" w:rsidRPr="00306F1F" w:rsidRDefault="00306F1F" w:rsidP="00306F1F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02A2525B" w14:textId="77777777" w:rsidR="00306F1F" w:rsidRPr="00E74AB9" w:rsidRDefault="00306F1F" w:rsidP="00306F1F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283E1D64" w14:textId="77777777" w:rsidR="00306F1F" w:rsidRPr="00C07615" w:rsidRDefault="00306F1F" w:rsidP="00306F1F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71FA3EDF" w14:textId="77777777" w:rsidR="00306F1F" w:rsidRDefault="00306F1F" w:rsidP="00306F1F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284AF50A" w14:textId="261B5633" w:rsidR="00306F1F" w:rsidRPr="00122C5A" w:rsidRDefault="00306F1F" w:rsidP="00306F1F">
      <w:pPr>
        <w:rPr>
          <w:lang w:val="cs-CZ"/>
        </w:rPr>
      </w:pPr>
      <w:r>
        <w:rPr>
          <w:lang w:val="cs-CZ"/>
        </w:rPr>
        <w:t>Use case umožňuje přiřadit či odebrat jednotlivým pozicím uživatele.</w:t>
      </w:r>
    </w:p>
    <w:p w14:paraId="5EA73634" w14:textId="77777777" w:rsidR="00306F1F" w:rsidRDefault="00306F1F" w:rsidP="00306F1F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4FD76439" w14:textId="77777777" w:rsidR="00306F1F" w:rsidRPr="00DC4926" w:rsidRDefault="00306F1F" w:rsidP="00306F1F">
      <w:pPr>
        <w:rPr>
          <w:lang w:val="cs-CZ"/>
        </w:rPr>
      </w:pPr>
      <w:r>
        <w:rPr>
          <w:lang w:val="cs-CZ"/>
        </w:rPr>
        <w:t>Uživatel musí mít právo na editaci pozic.</w:t>
      </w:r>
    </w:p>
    <w:p w14:paraId="152CB7CD" w14:textId="77777777" w:rsidR="00306F1F" w:rsidRDefault="00306F1F" w:rsidP="00306F1F">
      <w:pPr>
        <w:pStyle w:val="Nadpis3"/>
        <w:rPr>
          <w:lang w:val="cs-CZ"/>
        </w:rPr>
      </w:pPr>
      <w:r>
        <w:rPr>
          <w:lang w:val="cs-CZ"/>
        </w:rPr>
        <w:lastRenderedPageBreak/>
        <w:t>Základní tok</w:t>
      </w:r>
    </w:p>
    <w:p w14:paraId="6F93E5D2" w14:textId="11569FB2" w:rsidR="00306F1F" w:rsidRDefault="00306F1F" w:rsidP="00306F1F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zvolí pozici, které chce změnit </w:t>
      </w:r>
      <w:r w:rsidRPr="00306F1F">
        <w:rPr>
          <w:b w:val="0"/>
          <w:i w:val="0"/>
          <w:lang w:val="cs-CZ"/>
        </w:rPr>
        <w:t>uživatele</w:t>
      </w:r>
      <w:r>
        <w:rPr>
          <w:b w:val="0"/>
          <w:i w:val="0"/>
          <w:lang w:val="cs-CZ"/>
        </w:rPr>
        <w:t>.</w:t>
      </w:r>
    </w:p>
    <w:p w14:paraId="17E4ABE4" w14:textId="53FCA94C" w:rsidR="00306F1F" w:rsidRDefault="00306F1F" w:rsidP="00306F1F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vybere nové </w:t>
      </w:r>
      <w:r w:rsidRPr="00306F1F">
        <w:rPr>
          <w:b w:val="0"/>
          <w:i w:val="0"/>
          <w:lang w:val="cs-CZ"/>
        </w:rPr>
        <w:t>uživatele</w:t>
      </w:r>
      <w:r>
        <w:rPr>
          <w:b w:val="0"/>
          <w:i w:val="0"/>
          <w:lang w:val="cs-CZ"/>
        </w:rPr>
        <w:t>, které chce pozici přiřadit.</w:t>
      </w:r>
    </w:p>
    <w:p w14:paraId="3AA31462" w14:textId="02107467" w:rsidR="00306F1F" w:rsidRPr="000D0092" w:rsidRDefault="00306F1F" w:rsidP="00306F1F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vybere </w:t>
      </w:r>
      <w:r w:rsidRPr="00306F1F">
        <w:rPr>
          <w:b w:val="0"/>
          <w:i w:val="0"/>
          <w:lang w:val="cs-CZ"/>
        </w:rPr>
        <w:t>uživatele</w:t>
      </w:r>
      <w:r>
        <w:rPr>
          <w:b w:val="0"/>
          <w:i w:val="0"/>
          <w:lang w:val="cs-CZ"/>
        </w:rPr>
        <w:t>, které chce z pozice odstranit.</w:t>
      </w:r>
    </w:p>
    <w:p w14:paraId="1D51C32E" w14:textId="29278520" w:rsidR="00306F1F" w:rsidRDefault="00306F1F" w:rsidP="00306F1F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přiřadí pozici ke stávajícím uživatelům nově zvolené uživatele a odebere ji z uživatelů zvolených k odstranění.</w:t>
      </w:r>
    </w:p>
    <w:p w14:paraId="64B96B70" w14:textId="77777777" w:rsidR="00306F1F" w:rsidRDefault="00306F1F" w:rsidP="00306F1F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385B9C94" w14:textId="4014C36D" w:rsidR="00306F1F" w:rsidRDefault="00306F1F" w:rsidP="00306F1F">
      <w:pPr>
        <w:rPr>
          <w:lang w:val="cs-CZ"/>
        </w:rPr>
      </w:pPr>
      <w:r>
        <w:rPr>
          <w:lang w:val="cs-CZ"/>
        </w:rPr>
        <w:t>Zvolená pozice bude mít nově nastavené uživatele. Uživatelé, jichž se úpravy týkaly, budou mít nově nastavenou pozici.</w:t>
      </w:r>
    </w:p>
    <w:p w14:paraId="051D193E" w14:textId="32F00C58" w:rsidR="00683C53" w:rsidRDefault="00683C53" w:rsidP="00683C53">
      <w:pPr>
        <w:pStyle w:val="Nadpis1"/>
        <w:rPr>
          <w:lang w:val="cs-CZ"/>
        </w:rPr>
      </w:pPr>
      <w:r>
        <w:rPr>
          <w:lang w:val="cs-CZ"/>
        </w:rPr>
        <w:t>Roles</w:t>
      </w:r>
    </w:p>
    <w:p w14:paraId="5453EE76" w14:textId="116A25BC" w:rsidR="00683C53" w:rsidRDefault="00683C53" w:rsidP="00683C53">
      <w:pPr>
        <w:jc w:val="center"/>
        <w:rPr>
          <w:lang w:val="cs-CZ"/>
        </w:rPr>
      </w:pPr>
      <w:r>
        <w:rPr>
          <w:noProof/>
          <w:lang w:val="cs-CZ" w:eastAsia="cs-CZ"/>
        </w:rPr>
        <w:drawing>
          <wp:inline distT="0" distB="0" distL="0" distR="0" wp14:anchorId="4D1CBA33" wp14:editId="0830EACE">
            <wp:extent cx="4823460" cy="4427220"/>
            <wp:effectExtent l="0" t="0" r="0" b="0"/>
            <wp:docPr id="9" name="Obrázek 9" descr="C:\Users\Asus\Dropbox\DEF2\usecases_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ropbox\DEF2\usecases_ro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ECDC" w14:textId="1CD66783" w:rsidR="00683C53" w:rsidRDefault="00683C53" w:rsidP="00683C53">
      <w:pPr>
        <w:pStyle w:val="Nadpis2"/>
        <w:rPr>
          <w:lang w:val="cs-CZ"/>
        </w:rPr>
      </w:pPr>
      <w:r>
        <w:rPr>
          <w:lang w:val="cs-CZ"/>
        </w:rPr>
        <w:lastRenderedPageBreak/>
        <w:t>Use case: Přidat roli</w:t>
      </w:r>
    </w:p>
    <w:p w14:paraId="7F2592C7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5F7CDAD8" w14:textId="77777777" w:rsidR="00683C53" w:rsidRPr="00E74AB9" w:rsidRDefault="00683C53" w:rsidP="00683C53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53E488BA" w14:textId="77777777" w:rsidR="00683C53" w:rsidRPr="00C07615" w:rsidRDefault="00683C53" w:rsidP="00683C53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015E35DE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16454783" w14:textId="7C5671AD" w:rsidR="00683C53" w:rsidRDefault="00683C53" w:rsidP="00683C53">
      <w:pPr>
        <w:rPr>
          <w:lang w:val="cs-CZ"/>
        </w:rPr>
      </w:pPr>
      <w:r>
        <w:rPr>
          <w:lang w:val="cs-CZ"/>
        </w:rPr>
        <w:t>Use case umožňuje přidávat role.</w:t>
      </w:r>
    </w:p>
    <w:p w14:paraId="7AD53977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610A7D82" w14:textId="66842928" w:rsidR="00683C53" w:rsidRDefault="00683C53" w:rsidP="00683C53">
      <w:pPr>
        <w:rPr>
          <w:lang w:val="cs-CZ"/>
        </w:rPr>
      </w:pPr>
      <w:r>
        <w:rPr>
          <w:lang w:val="cs-CZ"/>
        </w:rPr>
        <w:t>Uživatel musí mít právo na vytváření nových rolí.</w:t>
      </w:r>
    </w:p>
    <w:p w14:paraId="6A7DBC6A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Základní tok</w:t>
      </w:r>
    </w:p>
    <w:p w14:paraId="74B226B1" w14:textId="0D92AEB0" w:rsidR="00683C53" w:rsidRDefault="00683C53" w:rsidP="00683C53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možnost vytvořit novou roli.</w:t>
      </w:r>
    </w:p>
    <w:p w14:paraId="71833BA0" w14:textId="77777777" w:rsidR="00683C53" w:rsidRDefault="00683C53" w:rsidP="00683C53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zadá požadovaná data a odešle je.</w:t>
      </w:r>
    </w:p>
    <w:p w14:paraId="5293558C" w14:textId="272A4108" w:rsidR="00683C53" w:rsidRDefault="00683C53" w:rsidP="00683C53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vytvoří novou roli dle zadaných parametrů.</w:t>
      </w:r>
    </w:p>
    <w:p w14:paraId="7945AF67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0166F091" w14:textId="2E20AA61" w:rsidR="00683C53" w:rsidRDefault="00683C53" w:rsidP="00683C53">
      <w:pPr>
        <w:rPr>
          <w:lang w:val="cs-CZ"/>
        </w:rPr>
      </w:pPr>
      <w:r>
        <w:rPr>
          <w:lang w:val="cs-CZ"/>
        </w:rPr>
        <w:t>V systému bude vytvořena nová role.</w:t>
      </w:r>
    </w:p>
    <w:p w14:paraId="65279EC0" w14:textId="599DD785" w:rsidR="00683C53" w:rsidRDefault="00683C53" w:rsidP="00683C53">
      <w:pPr>
        <w:pStyle w:val="Nadpis2"/>
        <w:rPr>
          <w:lang w:val="cs-CZ"/>
        </w:rPr>
      </w:pPr>
      <w:r>
        <w:rPr>
          <w:lang w:val="cs-CZ"/>
        </w:rPr>
        <w:t>Use case: Upravit roli</w:t>
      </w:r>
    </w:p>
    <w:p w14:paraId="3C020ECF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35FEDF16" w14:textId="77777777" w:rsidR="00683C53" w:rsidRPr="00E74AB9" w:rsidRDefault="00683C53" w:rsidP="00683C53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0DC11833" w14:textId="77777777" w:rsidR="00683C53" w:rsidRPr="00C07615" w:rsidRDefault="00683C53" w:rsidP="00683C53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43CA21C3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3C7E0963" w14:textId="6BE6BC02" w:rsidR="00683C53" w:rsidRPr="004D7582" w:rsidRDefault="00683C53" w:rsidP="00683C53">
      <w:pPr>
        <w:rPr>
          <w:lang w:val="cs-CZ"/>
        </w:rPr>
      </w:pPr>
      <w:r>
        <w:rPr>
          <w:lang w:val="cs-CZ"/>
        </w:rPr>
        <w:t>Use case umožňuje upravit roli.</w:t>
      </w:r>
    </w:p>
    <w:p w14:paraId="4A3AE2BF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501993AD" w14:textId="55412005" w:rsidR="00683C53" w:rsidRPr="00722E2C" w:rsidRDefault="00683C53" w:rsidP="00683C53">
      <w:pPr>
        <w:rPr>
          <w:lang w:val="cs-CZ"/>
        </w:rPr>
      </w:pPr>
      <w:r>
        <w:rPr>
          <w:lang w:val="cs-CZ"/>
        </w:rPr>
        <w:t>Uživatel musí mít právo na editaci rolí.</w:t>
      </w:r>
    </w:p>
    <w:p w14:paraId="004328F8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Základní tok</w:t>
      </w:r>
    </w:p>
    <w:p w14:paraId="2B8772C2" w14:textId="3DC1D2B8" w:rsidR="00683C53" w:rsidRDefault="00683C53" w:rsidP="00683C53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zvolí roli, kterou chce upravit.</w:t>
      </w:r>
    </w:p>
    <w:p w14:paraId="064A4CF4" w14:textId="77777777" w:rsidR="00683C53" w:rsidRPr="002B0F6F" w:rsidRDefault="00683C53" w:rsidP="00683C53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Uživatel upraví parametry a odešle je.</w:t>
      </w:r>
    </w:p>
    <w:p w14:paraId="6B76F1A6" w14:textId="436F5986" w:rsidR="00683C53" w:rsidRDefault="00683C53" w:rsidP="00683C53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>Systém upraví danou roli.</w:t>
      </w:r>
    </w:p>
    <w:p w14:paraId="4D21524F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125F74D9" w14:textId="59D2801D" w:rsidR="00683C53" w:rsidRDefault="00683C53" w:rsidP="00683C53">
      <w:pPr>
        <w:rPr>
          <w:lang w:val="cs-CZ"/>
        </w:rPr>
      </w:pPr>
      <w:r>
        <w:rPr>
          <w:lang w:val="cs-CZ"/>
        </w:rPr>
        <w:t>Zvolená role bude mít aktualizované parametry.</w:t>
      </w:r>
    </w:p>
    <w:p w14:paraId="73125BA1" w14:textId="1A26175A" w:rsidR="00683C53" w:rsidRDefault="00683C53" w:rsidP="00683C53">
      <w:pPr>
        <w:pStyle w:val="Nadpis2"/>
        <w:rPr>
          <w:lang w:val="cs-CZ"/>
        </w:rPr>
      </w:pPr>
      <w:r>
        <w:rPr>
          <w:lang w:val="cs-CZ"/>
        </w:rPr>
        <w:lastRenderedPageBreak/>
        <w:t>Use case: Zobrazit role</w:t>
      </w:r>
    </w:p>
    <w:p w14:paraId="2252358A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46DCA0F6" w14:textId="77777777" w:rsidR="00683C53" w:rsidRDefault="00683C53" w:rsidP="00683C53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1917CF31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41744BC4" w14:textId="5B82942E" w:rsidR="00683C53" w:rsidRPr="00F7561E" w:rsidRDefault="00683C53" w:rsidP="00683C53">
      <w:pPr>
        <w:rPr>
          <w:lang w:val="cs-CZ"/>
        </w:rPr>
      </w:pPr>
      <w:r>
        <w:rPr>
          <w:lang w:val="cs-CZ"/>
        </w:rPr>
        <w:t>Use case umožňuje zobrazit role uložené v systému.</w:t>
      </w:r>
    </w:p>
    <w:p w14:paraId="258B6430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6F8F51F0" w14:textId="6D29D648" w:rsidR="00683C53" w:rsidRDefault="00683C53" w:rsidP="00683C53">
      <w:pPr>
        <w:rPr>
          <w:lang w:val="cs-CZ"/>
        </w:rPr>
      </w:pPr>
      <w:r>
        <w:rPr>
          <w:lang w:val="cs-CZ"/>
        </w:rPr>
        <w:t>Uživatel musí mít právo na čtení rolí.</w:t>
      </w:r>
    </w:p>
    <w:p w14:paraId="68474F7C" w14:textId="77777777" w:rsidR="00683C53" w:rsidRDefault="00683C53" w:rsidP="00683C53">
      <w:pPr>
        <w:pStyle w:val="Nadpis2"/>
        <w:rPr>
          <w:lang w:val="cs-CZ"/>
        </w:rPr>
      </w:pPr>
      <w:r>
        <w:rPr>
          <w:lang w:val="cs-CZ"/>
        </w:rPr>
        <w:t>Use case: Nastavit pozice</w:t>
      </w:r>
    </w:p>
    <w:p w14:paraId="12C12616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Aktéři</w:t>
      </w:r>
    </w:p>
    <w:p w14:paraId="16DECBE6" w14:textId="77777777" w:rsidR="00683C53" w:rsidRPr="00E74AB9" w:rsidRDefault="00683C53" w:rsidP="00683C53">
      <w:pPr>
        <w:pStyle w:val="Nadpis4"/>
        <w:rPr>
          <w:lang w:val="cs-CZ"/>
        </w:rPr>
      </w:pPr>
      <w:r>
        <w:rPr>
          <w:lang w:val="cs-CZ"/>
        </w:rPr>
        <w:t>Administrátor DEF</w:t>
      </w:r>
    </w:p>
    <w:p w14:paraId="7C40E8FA" w14:textId="77777777" w:rsidR="00683C53" w:rsidRPr="00C07615" w:rsidRDefault="00683C53" w:rsidP="00683C53">
      <w:pPr>
        <w:pStyle w:val="Nadpis4"/>
        <w:rPr>
          <w:lang w:val="cs-CZ"/>
        </w:rPr>
      </w:pPr>
      <w:r>
        <w:rPr>
          <w:lang w:val="cs-CZ"/>
        </w:rPr>
        <w:t>Systém</w:t>
      </w:r>
    </w:p>
    <w:p w14:paraId="6136C863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Stručný popis</w:t>
      </w:r>
    </w:p>
    <w:p w14:paraId="0DB26AB0" w14:textId="1BCFBA86" w:rsidR="00683C53" w:rsidRPr="00122C5A" w:rsidRDefault="00683C53" w:rsidP="00683C53">
      <w:pPr>
        <w:rPr>
          <w:lang w:val="cs-CZ"/>
        </w:rPr>
      </w:pPr>
      <w:r>
        <w:rPr>
          <w:lang w:val="cs-CZ"/>
        </w:rPr>
        <w:t>Use case umožňuje přiřadit či odebrat jednotlivým rolím pozice.</w:t>
      </w:r>
    </w:p>
    <w:p w14:paraId="10B3AAEC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Podmínky pro spuštění</w:t>
      </w:r>
    </w:p>
    <w:p w14:paraId="57B0D010" w14:textId="79683D49" w:rsidR="00683C53" w:rsidRPr="00DC4926" w:rsidRDefault="00683C53" w:rsidP="00683C53">
      <w:pPr>
        <w:rPr>
          <w:lang w:val="cs-CZ"/>
        </w:rPr>
      </w:pPr>
      <w:r>
        <w:rPr>
          <w:lang w:val="cs-CZ"/>
        </w:rPr>
        <w:t xml:space="preserve">Uživatel musí mít právo na editaci </w:t>
      </w:r>
      <w:r w:rsidR="00357825">
        <w:rPr>
          <w:lang w:val="cs-CZ"/>
        </w:rPr>
        <w:t>rolí</w:t>
      </w:r>
      <w:r>
        <w:rPr>
          <w:lang w:val="cs-CZ"/>
        </w:rPr>
        <w:t>.</w:t>
      </w:r>
    </w:p>
    <w:p w14:paraId="352AD5B9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Základní tok</w:t>
      </w:r>
    </w:p>
    <w:p w14:paraId="4755E0DD" w14:textId="47917400" w:rsidR="00683C53" w:rsidRDefault="00683C53" w:rsidP="00683C53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zvolí </w:t>
      </w:r>
      <w:r w:rsidR="00357825">
        <w:rPr>
          <w:b w:val="0"/>
          <w:i w:val="0"/>
          <w:lang w:val="cs-CZ"/>
        </w:rPr>
        <w:t>roli</w:t>
      </w:r>
      <w:r>
        <w:rPr>
          <w:b w:val="0"/>
          <w:i w:val="0"/>
          <w:lang w:val="cs-CZ"/>
        </w:rPr>
        <w:t>, které chce změnit pozice.</w:t>
      </w:r>
    </w:p>
    <w:p w14:paraId="44A06324" w14:textId="37B4392B" w:rsidR="00683C53" w:rsidRDefault="00683C53" w:rsidP="00683C53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vybere nové pozice, které chce </w:t>
      </w:r>
      <w:r w:rsidR="00357825">
        <w:rPr>
          <w:b w:val="0"/>
          <w:i w:val="0"/>
          <w:lang w:val="cs-CZ"/>
        </w:rPr>
        <w:t>roli</w:t>
      </w:r>
      <w:r>
        <w:rPr>
          <w:b w:val="0"/>
          <w:i w:val="0"/>
          <w:lang w:val="cs-CZ"/>
        </w:rPr>
        <w:t xml:space="preserve"> přiřadit.</w:t>
      </w:r>
    </w:p>
    <w:p w14:paraId="58082249" w14:textId="3B4F8A02" w:rsidR="00683C53" w:rsidRPr="000D0092" w:rsidRDefault="00683C53" w:rsidP="00683C53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Uživatel vybere pozice, z nichž chce </w:t>
      </w:r>
      <w:r w:rsidR="00357825">
        <w:rPr>
          <w:b w:val="0"/>
          <w:i w:val="0"/>
          <w:lang w:val="cs-CZ"/>
        </w:rPr>
        <w:t>roli</w:t>
      </w:r>
      <w:r>
        <w:rPr>
          <w:b w:val="0"/>
          <w:i w:val="0"/>
          <w:lang w:val="cs-CZ"/>
        </w:rPr>
        <w:t xml:space="preserve"> odstranit.</w:t>
      </w:r>
    </w:p>
    <w:p w14:paraId="4B182BED" w14:textId="43153EB8" w:rsidR="00683C53" w:rsidRDefault="00683C53" w:rsidP="00683C53">
      <w:pPr>
        <w:pStyle w:val="Nadpis4"/>
        <w:rPr>
          <w:b w:val="0"/>
          <w:i w:val="0"/>
          <w:lang w:val="cs-CZ"/>
        </w:rPr>
      </w:pPr>
      <w:r>
        <w:rPr>
          <w:b w:val="0"/>
          <w:i w:val="0"/>
          <w:lang w:val="cs-CZ"/>
        </w:rPr>
        <w:t xml:space="preserve">Systém přiřadí </w:t>
      </w:r>
      <w:r w:rsidR="00357825">
        <w:rPr>
          <w:b w:val="0"/>
          <w:i w:val="0"/>
          <w:lang w:val="cs-CZ"/>
        </w:rPr>
        <w:t>roli</w:t>
      </w:r>
      <w:r>
        <w:rPr>
          <w:b w:val="0"/>
          <w:i w:val="0"/>
          <w:lang w:val="cs-CZ"/>
        </w:rPr>
        <w:t xml:space="preserve"> ke stávajícím pozicím nově zvolené pozice a odebere </w:t>
      </w:r>
      <w:r w:rsidR="00357825">
        <w:rPr>
          <w:b w:val="0"/>
          <w:i w:val="0"/>
          <w:lang w:val="cs-CZ"/>
        </w:rPr>
        <w:t>ji</w:t>
      </w:r>
      <w:r>
        <w:rPr>
          <w:b w:val="0"/>
          <w:i w:val="0"/>
          <w:lang w:val="cs-CZ"/>
        </w:rPr>
        <w:t xml:space="preserve"> z pozic zvolených k odstranění.</w:t>
      </w:r>
    </w:p>
    <w:p w14:paraId="795A0207" w14:textId="77777777" w:rsidR="00683C53" w:rsidRDefault="00683C53" w:rsidP="00683C53">
      <w:pPr>
        <w:pStyle w:val="Nadpis3"/>
        <w:rPr>
          <w:lang w:val="cs-CZ"/>
        </w:rPr>
      </w:pPr>
      <w:r>
        <w:rPr>
          <w:lang w:val="cs-CZ"/>
        </w:rPr>
        <w:t>Důsledky</w:t>
      </w:r>
    </w:p>
    <w:p w14:paraId="0D0CCC12" w14:textId="25FDE2AD" w:rsidR="00683C53" w:rsidRDefault="00683C53" w:rsidP="00683C53">
      <w:pPr>
        <w:rPr>
          <w:lang w:val="cs-CZ"/>
        </w:rPr>
      </w:pPr>
      <w:r>
        <w:rPr>
          <w:lang w:val="cs-CZ"/>
        </w:rPr>
        <w:t>Zvolen</w:t>
      </w:r>
      <w:r w:rsidR="00357825">
        <w:rPr>
          <w:lang w:val="cs-CZ"/>
        </w:rPr>
        <w:t xml:space="preserve">á role </w:t>
      </w:r>
      <w:r>
        <w:rPr>
          <w:lang w:val="cs-CZ"/>
        </w:rPr>
        <w:t>bude mít nově nastavené pozice. Pozice, jichž se úpravy týkaly,</w:t>
      </w:r>
      <w:r w:rsidR="00357825">
        <w:rPr>
          <w:lang w:val="cs-CZ"/>
        </w:rPr>
        <w:t xml:space="preserve"> budou mít nově nastavenou roli</w:t>
      </w:r>
      <w:r>
        <w:rPr>
          <w:lang w:val="cs-CZ"/>
        </w:rPr>
        <w:t>.</w:t>
      </w:r>
    </w:p>
    <w:p w14:paraId="0A80FCAD" w14:textId="77777777" w:rsidR="00683C53" w:rsidRPr="00683C53" w:rsidRDefault="00683C53" w:rsidP="00683C53">
      <w:pPr>
        <w:jc w:val="center"/>
        <w:rPr>
          <w:lang w:val="cs-CZ"/>
        </w:rPr>
      </w:pPr>
    </w:p>
    <w:p w14:paraId="27E2B235" w14:textId="77777777" w:rsidR="00306F1F" w:rsidRDefault="00306F1F" w:rsidP="00772809">
      <w:pPr>
        <w:rPr>
          <w:lang w:val="cs-CZ"/>
        </w:rPr>
      </w:pPr>
    </w:p>
    <w:p w14:paraId="20C0F7C4" w14:textId="77777777" w:rsidR="00D504AF" w:rsidRPr="00D504AF" w:rsidRDefault="00D504AF" w:rsidP="00D504AF">
      <w:pPr>
        <w:rPr>
          <w:lang w:val="cs-CZ"/>
        </w:rPr>
      </w:pPr>
    </w:p>
    <w:sectPr w:rsidR="00D504AF" w:rsidRPr="00D504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67"/>
    <w:rsid w:val="0005596A"/>
    <w:rsid w:val="00072DA1"/>
    <w:rsid w:val="00081AD1"/>
    <w:rsid w:val="000D0092"/>
    <w:rsid w:val="000D561F"/>
    <w:rsid w:val="000D5BBE"/>
    <w:rsid w:val="000F1988"/>
    <w:rsid w:val="00107D40"/>
    <w:rsid w:val="001145A2"/>
    <w:rsid w:val="00122C5A"/>
    <w:rsid w:val="00130866"/>
    <w:rsid w:val="001430BF"/>
    <w:rsid w:val="00162E4D"/>
    <w:rsid w:val="001E0EC4"/>
    <w:rsid w:val="00202479"/>
    <w:rsid w:val="00237A2D"/>
    <w:rsid w:val="002B0F6F"/>
    <w:rsid w:val="002B1F50"/>
    <w:rsid w:val="00306F1F"/>
    <w:rsid w:val="0034028A"/>
    <w:rsid w:val="00352258"/>
    <w:rsid w:val="00357825"/>
    <w:rsid w:val="00382E34"/>
    <w:rsid w:val="003867A4"/>
    <w:rsid w:val="003965BD"/>
    <w:rsid w:val="003B4FAC"/>
    <w:rsid w:val="003C4C6F"/>
    <w:rsid w:val="00472072"/>
    <w:rsid w:val="00484EC7"/>
    <w:rsid w:val="004A6D27"/>
    <w:rsid w:val="004D7582"/>
    <w:rsid w:val="004E6A36"/>
    <w:rsid w:val="005139AC"/>
    <w:rsid w:val="00524FCF"/>
    <w:rsid w:val="00547EF7"/>
    <w:rsid w:val="005C3667"/>
    <w:rsid w:val="005E074B"/>
    <w:rsid w:val="005F1D8B"/>
    <w:rsid w:val="00615CE0"/>
    <w:rsid w:val="00655CD2"/>
    <w:rsid w:val="00674F11"/>
    <w:rsid w:val="00683C53"/>
    <w:rsid w:val="00687E77"/>
    <w:rsid w:val="00691F1F"/>
    <w:rsid w:val="006D2179"/>
    <w:rsid w:val="00700E0C"/>
    <w:rsid w:val="00722E2C"/>
    <w:rsid w:val="007636F6"/>
    <w:rsid w:val="00772809"/>
    <w:rsid w:val="00786ABE"/>
    <w:rsid w:val="00790D2A"/>
    <w:rsid w:val="007B6158"/>
    <w:rsid w:val="0083543B"/>
    <w:rsid w:val="00844FAC"/>
    <w:rsid w:val="008B3C1F"/>
    <w:rsid w:val="00924E59"/>
    <w:rsid w:val="009363FF"/>
    <w:rsid w:val="00A07682"/>
    <w:rsid w:val="00A25E63"/>
    <w:rsid w:val="00A46452"/>
    <w:rsid w:val="00A727BF"/>
    <w:rsid w:val="00A847D5"/>
    <w:rsid w:val="00AB665E"/>
    <w:rsid w:val="00AC1214"/>
    <w:rsid w:val="00AC41EC"/>
    <w:rsid w:val="00AF28E5"/>
    <w:rsid w:val="00B04783"/>
    <w:rsid w:val="00B43942"/>
    <w:rsid w:val="00B602F0"/>
    <w:rsid w:val="00BA6765"/>
    <w:rsid w:val="00BB479F"/>
    <w:rsid w:val="00BE2900"/>
    <w:rsid w:val="00C07615"/>
    <w:rsid w:val="00C101BB"/>
    <w:rsid w:val="00C96967"/>
    <w:rsid w:val="00CC369B"/>
    <w:rsid w:val="00CE6544"/>
    <w:rsid w:val="00CF118F"/>
    <w:rsid w:val="00CF1952"/>
    <w:rsid w:val="00D04B74"/>
    <w:rsid w:val="00D30902"/>
    <w:rsid w:val="00D3732A"/>
    <w:rsid w:val="00D504AF"/>
    <w:rsid w:val="00D57BA7"/>
    <w:rsid w:val="00D745DB"/>
    <w:rsid w:val="00D75767"/>
    <w:rsid w:val="00D96F1E"/>
    <w:rsid w:val="00DA2018"/>
    <w:rsid w:val="00DC12D8"/>
    <w:rsid w:val="00DC3E1A"/>
    <w:rsid w:val="00DC4926"/>
    <w:rsid w:val="00DF67E0"/>
    <w:rsid w:val="00DF7FC1"/>
    <w:rsid w:val="00E11F8B"/>
    <w:rsid w:val="00E37060"/>
    <w:rsid w:val="00E41C53"/>
    <w:rsid w:val="00E74AB9"/>
    <w:rsid w:val="00ED5087"/>
    <w:rsid w:val="00EE7648"/>
    <w:rsid w:val="00F24A4B"/>
    <w:rsid w:val="00F550FE"/>
    <w:rsid w:val="00F7123B"/>
    <w:rsid w:val="00F73D15"/>
    <w:rsid w:val="00F7561E"/>
    <w:rsid w:val="00FA3106"/>
    <w:rsid w:val="00FC54C3"/>
    <w:rsid w:val="00FD0686"/>
    <w:rsid w:val="00FD749E"/>
    <w:rsid w:val="00FD752F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7999"/>
  <w15:chartTrackingRefBased/>
  <w15:docId w15:val="{5DEB6547-2B1F-49FF-A9C2-5B055B33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Pr>
      <w:color w:val="5A5A5A" w:themeColor="text1" w:themeTint="A5"/>
      <w:spacing w:val="10"/>
    </w:r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draznnjemn">
    <w:name w:val="Subtle Emphasis"/>
    <w:basedOn w:val="Standardnpsmoodstavce"/>
    <w:uiPriority w:val="19"/>
    <w:qFormat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Pr>
      <w:b/>
      <w:bCs/>
      <w:i/>
      <w:iCs/>
      <w:caps/>
    </w:rPr>
  </w:style>
  <w:style w:type="character" w:styleId="Siln">
    <w:name w:val="Strong"/>
    <w:basedOn w:val="Standardnpsmoodstavce"/>
    <w:uiPriority w:val="22"/>
    <w:qFormat/>
    <w:rPr>
      <w:b/>
      <w:bCs/>
      <w:color w:val="000000" w:themeColor="text1"/>
    </w:rPr>
  </w:style>
  <w:style w:type="paragraph" w:styleId="Citt">
    <w:name w:val="Quote"/>
    <w:basedOn w:val="Normln"/>
    <w:next w:val="Normln"/>
    <w:link w:val="Cit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Pr>
      <w:color w:val="000000" w:themeColor="text1"/>
      <w:shd w:val="clear" w:color="auto" w:fill="F2F2F2" w:themeFill="background1" w:themeFillShade="F2"/>
    </w:rPr>
  </w:style>
  <w:style w:type="character" w:styleId="Odkazjemn">
    <w:name w:val="Subtle Reference"/>
    <w:basedOn w:val="Standardnpsmoodstavce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Pr>
      <w:b w:val="0"/>
      <w:bCs w:val="0"/>
      <w:smallCaps/>
      <w:spacing w:val="5"/>
    </w:rPr>
  </w:style>
  <w:style w:type="paragraph" w:styleId="Titulek">
    <w:name w:val="caption"/>
    <w:basedOn w:val="Normln"/>
    <w:next w:val="Normln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pPr>
      <w:outlineLvl w:val="9"/>
    </w:pPr>
  </w:style>
  <w:style w:type="paragraph" w:styleId="Bezmezer">
    <w:name w:val="No Spacing"/>
    <w:uiPriority w:val="1"/>
    <w:qFormat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estava%20(pr&#225;zdn&#2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Sestava (prázdné).dotx</Template>
  <TotalTime>3634</TotalTime>
  <Pages>24</Pages>
  <Words>2475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keywords/>
  <cp:lastModifiedBy>Filip Vondrášek</cp:lastModifiedBy>
  <cp:revision>97</cp:revision>
  <dcterms:created xsi:type="dcterms:W3CDTF">2014-07-11T14:12:00Z</dcterms:created>
  <dcterms:modified xsi:type="dcterms:W3CDTF">2014-07-28T10:17:00Z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